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55F" w:rsidRPr="00B153FF" w:rsidRDefault="00D3108C">
      <w:pPr>
        <w:pStyle w:val="Title"/>
        <w:jc w:val="right"/>
        <w:rPr>
          <w:noProof/>
          <w:lang w:val="hr-BA"/>
        </w:rPr>
      </w:pPr>
      <w:r w:rsidRPr="00B153FF">
        <w:rPr>
          <w:noProof/>
          <w:lang w:val="hr-BA"/>
        </w:rPr>
        <w:t>Turistička agencija</w:t>
      </w:r>
    </w:p>
    <w:p w:rsidR="00A6455F" w:rsidRPr="00B153FF" w:rsidRDefault="0068299C">
      <w:pPr>
        <w:pStyle w:val="Title"/>
        <w:jc w:val="right"/>
        <w:rPr>
          <w:noProof/>
          <w:lang w:val="hr-BA"/>
        </w:rPr>
      </w:pPr>
      <w:r w:rsidRPr="00B153FF">
        <w:rPr>
          <w:noProof/>
          <w:lang w:val="hr-BA"/>
        </w:rPr>
        <w:t>Requirements Menagment P</w:t>
      </w:r>
      <w:r w:rsidR="00472F2D" w:rsidRPr="00B153FF">
        <w:rPr>
          <w:noProof/>
          <w:lang w:val="hr-BA"/>
        </w:rPr>
        <w:t>lan</w:t>
      </w:r>
    </w:p>
    <w:p w:rsidR="00A6455F" w:rsidRPr="00B153FF" w:rsidRDefault="00A6455F">
      <w:pPr>
        <w:pStyle w:val="Title"/>
        <w:jc w:val="right"/>
        <w:rPr>
          <w:noProof/>
          <w:lang w:val="hr-BA"/>
        </w:rPr>
      </w:pPr>
    </w:p>
    <w:p w:rsidR="00A6455F" w:rsidRPr="00B153FF" w:rsidRDefault="000B1DE6">
      <w:pPr>
        <w:pStyle w:val="Title"/>
        <w:jc w:val="right"/>
        <w:rPr>
          <w:noProof/>
          <w:sz w:val="28"/>
          <w:lang w:val="hr-BA"/>
        </w:rPr>
      </w:pPr>
      <w:r w:rsidRPr="00B153FF">
        <w:rPr>
          <w:noProof/>
          <w:sz w:val="28"/>
          <w:lang w:val="hr-BA"/>
        </w:rPr>
        <w:t>Verzija</w:t>
      </w:r>
      <w:r w:rsidR="00AA4C9D" w:rsidRPr="00B153FF">
        <w:rPr>
          <w:noProof/>
          <w:sz w:val="28"/>
          <w:lang w:val="hr-BA"/>
        </w:rPr>
        <w:t xml:space="preserve"> &lt;1.0&gt;</w:t>
      </w:r>
    </w:p>
    <w:p w:rsidR="00A6455F" w:rsidRPr="00B153FF" w:rsidRDefault="00A6455F">
      <w:pPr>
        <w:rPr>
          <w:noProof/>
          <w:lang w:val="hr-BA"/>
        </w:rPr>
        <w:sectPr w:rsidR="00A6455F" w:rsidRPr="00B153FF" w:rsidSect="00CB26CC">
          <w:headerReference w:type="default" r:id="rId9"/>
          <w:footerReference w:type="even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start="1"/>
          <w:cols w:space="720"/>
          <w:vAlign w:val="center"/>
        </w:sectPr>
      </w:pPr>
    </w:p>
    <w:p w:rsidR="00A6455F" w:rsidRPr="00DC7857" w:rsidRDefault="000B1DE6">
      <w:pPr>
        <w:pStyle w:val="Title"/>
        <w:rPr>
          <w:noProof/>
          <w:lang w:val="hr-BA"/>
        </w:rPr>
      </w:pPr>
      <w:r w:rsidRPr="00DC7857">
        <w:rPr>
          <w:noProof/>
          <w:lang w:val="hr-BA"/>
        </w:rP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455F" w:rsidRPr="00DC7857">
        <w:tc>
          <w:tcPr>
            <w:tcW w:w="2304" w:type="dxa"/>
          </w:tcPr>
          <w:p w:rsidR="00A6455F" w:rsidRPr="00DC7857" w:rsidRDefault="000B1DE6">
            <w:pPr>
              <w:pStyle w:val="Tabletext"/>
              <w:jc w:val="center"/>
              <w:rPr>
                <w:b/>
                <w:noProof/>
                <w:lang w:val="hr-BA"/>
              </w:rPr>
            </w:pPr>
            <w:r w:rsidRPr="00DC7857">
              <w:rPr>
                <w:b/>
                <w:noProof/>
                <w:lang w:val="hr-BA"/>
              </w:rPr>
              <w:t>Datum</w:t>
            </w:r>
          </w:p>
        </w:tc>
        <w:tc>
          <w:tcPr>
            <w:tcW w:w="1152" w:type="dxa"/>
          </w:tcPr>
          <w:p w:rsidR="00A6455F" w:rsidRPr="00DC7857" w:rsidRDefault="000B1DE6">
            <w:pPr>
              <w:pStyle w:val="Tabletext"/>
              <w:jc w:val="center"/>
              <w:rPr>
                <w:b/>
                <w:noProof/>
                <w:lang w:val="hr-BA"/>
              </w:rPr>
            </w:pPr>
            <w:r w:rsidRPr="00DC7857">
              <w:rPr>
                <w:b/>
                <w:noProof/>
                <w:lang w:val="hr-BA"/>
              </w:rPr>
              <w:t>Verzija</w:t>
            </w:r>
          </w:p>
        </w:tc>
        <w:tc>
          <w:tcPr>
            <w:tcW w:w="3744" w:type="dxa"/>
          </w:tcPr>
          <w:p w:rsidR="00A6455F" w:rsidRPr="00DC7857" w:rsidRDefault="000B1DE6">
            <w:pPr>
              <w:pStyle w:val="Tabletext"/>
              <w:jc w:val="center"/>
              <w:rPr>
                <w:b/>
                <w:noProof/>
                <w:lang w:val="hr-BA"/>
              </w:rPr>
            </w:pPr>
            <w:r w:rsidRPr="00DC7857">
              <w:rPr>
                <w:b/>
                <w:noProof/>
                <w:lang w:val="hr-BA"/>
              </w:rPr>
              <w:t>Opis</w:t>
            </w:r>
          </w:p>
        </w:tc>
        <w:tc>
          <w:tcPr>
            <w:tcW w:w="2304" w:type="dxa"/>
          </w:tcPr>
          <w:p w:rsidR="00A6455F" w:rsidRPr="00DC7857" w:rsidRDefault="000B1DE6">
            <w:pPr>
              <w:pStyle w:val="Tabletext"/>
              <w:jc w:val="center"/>
              <w:rPr>
                <w:b/>
                <w:noProof/>
                <w:lang w:val="hr-BA"/>
              </w:rPr>
            </w:pPr>
            <w:r w:rsidRPr="00DC7857">
              <w:rPr>
                <w:b/>
                <w:noProof/>
                <w:lang w:val="hr-BA"/>
              </w:rPr>
              <w:t>Autor</w:t>
            </w:r>
          </w:p>
        </w:tc>
      </w:tr>
      <w:tr w:rsidR="00A6455F" w:rsidRPr="00DC7857">
        <w:tc>
          <w:tcPr>
            <w:tcW w:w="2304" w:type="dxa"/>
          </w:tcPr>
          <w:p w:rsidR="00A6455F" w:rsidRPr="00DC7857" w:rsidRDefault="004642E2">
            <w:pPr>
              <w:pStyle w:val="Tabletext"/>
              <w:rPr>
                <w:noProof/>
                <w:lang w:val="hr-BA"/>
              </w:rPr>
            </w:pPr>
            <w:r>
              <w:rPr>
                <w:noProof/>
                <w:lang w:val="hr-BA"/>
              </w:rPr>
              <w:t>&lt;08.05</w:t>
            </w:r>
            <w:r w:rsidR="00CD26B0" w:rsidRPr="00DC7857">
              <w:rPr>
                <w:noProof/>
                <w:lang w:val="hr-BA"/>
              </w:rPr>
              <w:t>.2017</w:t>
            </w:r>
            <w:r w:rsidR="00AA4C9D" w:rsidRPr="00DC7857">
              <w:rPr>
                <w:noProof/>
                <w:lang w:val="hr-BA"/>
              </w:rPr>
              <w:t>&gt;</w:t>
            </w:r>
          </w:p>
        </w:tc>
        <w:tc>
          <w:tcPr>
            <w:tcW w:w="1152" w:type="dxa"/>
          </w:tcPr>
          <w:p w:rsidR="00A6455F" w:rsidRPr="00DC7857" w:rsidRDefault="000B1DE6">
            <w:pPr>
              <w:pStyle w:val="Tabletext"/>
              <w:rPr>
                <w:noProof/>
                <w:lang w:val="hr-BA"/>
              </w:rPr>
            </w:pPr>
            <w:r w:rsidRPr="00DC7857">
              <w:rPr>
                <w:noProof/>
                <w:lang w:val="hr-BA"/>
              </w:rPr>
              <w:t>&lt;1.0</w:t>
            </w:r>
            <w:r w:rsidR="00AA4C9D" w:rsidRPr="00DC7857">
              <w:rPr>
                <w:noProof/>
                <w:lang w:val="hr-BA"/>
              </w:rPr>
              <w:t>&gt;</w:t>
            </w:r>
          </w:p>
        </w:tc>
        <w:tc>
          <w:tcPr>
            <w:tcW w:w="3744" w:type="dxa"/>
          </w:tcPr>
          <w:p w:rsidR="00A6455F" w:rsidRPr="00DC7857" w:rsidRDefault="000B1DE6">
            <w:pPr>
              <w:pStyle w:val="Tabletext"/>
              <w:rPr>
                <w:noProof/>
                <w:lang w:val="hr-BA"/>
              </w:rPr>
            </w:pPr>
            <w:r w:rsidRPr="00DC7857">
              <w:rPr>
                <w:noProof/>
                <w:lang w:val="hr-BA"/>
              </w:rPr>
              <w:t>Prva verzija</w:t>
            </w:r>
            <w:r w:rsidR="008B5149" w:rsidRPr="00DC7857">
              <w:rPr>
                <w:noProof/>
                <w:lang w:val="hr-BA"/>
              </w:rPr>
              <w:t xml:space="preserve"> dokumenta</w:t>
            </w:r>
          </w:p>
        </w:tc>
        <w:tc>
          <w:tcPr>
            <w:tcW w:w="2304" w:type="dxa"/>
          </w:tcPr>
          <w:p w:rsidR="00A6455F" w:rsidRPr="00DC7857" w:rsidRDefault="00CD26B0" w:rsidP="000B1DE6">
            <w:pPr>
              <w:pStyle w:val="Tabletext"/>
              <w:rPr>
                <w:noProof/>
                <w:lang w:val="hr-BA"/>
              </w:rPr>
            </w:pPr>
            <w:r w:rsidRPr="00DC7857">
              <w:rPr>
                <w:noProof/>
                <w:lang w:val="hr-BA"/>
              </w:rPr>
              <w:t>Milijana Vasković</w:t>
            </w:r>
          </w:p>
        </w:tc>
      </w:tr>
      <w:tr w:rsidR="000B1DE6">
        <w:tc>
          <w:tcPr>
            <w:tcW w:w="2304" w:type="dxa"/>
          </w:tcPr>
          <w:p w:rsidR="000B1DE6" w:rsidRDefault="000B1DE6">
            <w:pPr>
              <w:pStyle w:val="Tabletext"/>
            </w:pPr>
          </w:p>
        </w:tc>
        <w:tc>
          <w:tcPr>
            <w:tcW w:w="1152" w:type="dxa"/>
          </w:tcPr>
          <w:p w:rsidR="000B1DE6" w:rsidRDefault="000B1DE6">
            <w:pPr>
              <w:pStyle w:val="Tabletext"/>
            </w:pPr>
          </w:p>
        </w:tc>
        <w:tc>
          <w:tcPr>
            <w:tcW w:w="3744" w:type="dxa"/>
          </w:tcPr>
          <w:p w:rsidR="000B1DE6" w:rsidRDefault="000B1DE6">
            <w:pPr>
              <w:pStyle w:val="Tabletext"/>
            </w:pPr>
          </w:p>
        </w:tc>
        <w:tc>
          <w:tcPr>
            <w:tcW w:w="2304" w:type="dxa"/>
          </w:tcPr>
          <w:p w:rsidR="000B1DE6" w:rsidRDefault="000B1DE6" w:rsidP="000B1DE6">
            <w:pPr>
              <w:pStyle w:val="Tabletext"/>
            </w:pPr>
          </w:p>
        </w:tc>
      </w:tr>
      <w:tr w:rsidR="00A6455F">
        <w:tc>
          <w:tcPr>
            <w:tcW w:w="2304" w:type="dxa"/>
          </w:tcPr>
          <w:p w:rsidR="00A6455F" w:rsidRDefault="00A6455F">
            <w:pPr>
              <w:pStyle w:val="Tabletext"/>
            </w:pPr>
          </w:p>
        </w:tc>
        <w:tc>
          <w:tcPr>
            <w:tcW w:w="1152" w:type="dxa"/>
          </w:tcPr>
          <w:p w:rsidR="00A6455F" w:rsidRDefault="00A6455F">
            <w:pPr>
              <w:pStyle w:val="Tabletext"/>
            </w:pPr>
          </w:p>
        </w:tc>
        <w:tc>
          <w:tcPr>
            <w:tcW w:w="3744" w:type="dxa"/>
          </w:tcPr>
          <w:p w:rsidR="00A6455F" w:rsidRDefault="00A6455F">
            <w:pPr>
              <w:pStyle w:val="Tabletext"/>
            </w:pPr>
          </w:p>
        </w:tc>
        <w:tc>
          <w:tcPr>
            <w:tcW w:w="2304" w:type="dxa"/>
          </w:tcPr>
          <w:p w:rsidR="00A6455F" w:rsidRDefault="00A6455F">
            <w:pPr>
              <w:pStyle w:val="Tabletext"/>
            </w:pPr>
          </w:p>
        </w:tc>
      </w:tr>
      <w:tr w:rsidR="00A6455F">
        <w:tc>
          <w:tcPr>
            <w:tcW w:w="2304" w:type="dxa"/>
          </w:tcPr>
          <w:p w:rsidR="00A6455F" w:rsidRDefault="00A6455F">
            <w:pPr>
              <w:pStyle w:val="Tabletext"/>
            </w:pPr>
          </w:p>
        </w:tc>
        <w:tc>
          <w:tcPr>
            <w:tcW w:w="1152" w:type="dxa"/>
          </w:tcPr>
          <w:p w:rsidR="00A6455F" w:rsidRDefault="00A6455F">
            <w:pPr>
              <w:pStyle w:val="Tabletext"/>
            </w:pPr>
          </w:p>
        </w:tc>
        <w:tc>
          <w:tcPr>
            <w:tcW w:w="3744" w:type="dxa"/>
          </w:tcPr>
          <w:p w:rsidR="00A6455F" w:rsidRDefault="00A6455F">
            <w:pPr>
              <w:pStyle w:val="Tabletext"/>
            </w:pPr>
          </w:p>
        </w:tc>
        <w:tc>
          <w:tcPr>
            <w:tcW w:w="2304" w:type="dxa"/>
          </w:tcPr>
          <w:p w:rsidR="00A6455F" w:rsidRDefault="00A6455F">
            <w:pPr>
              <w:pStyle w:val="Tabletext"/>
            </w:pPr>
          </w:p>
        </w:tc>
      </w:tr>
      <w:tr w:rsidR="00A6455F">
        <w:tc>
          <w:tcPr>
            <w:tcW w:w="2304" w:type="dxa"/>
          </w:tcPr>
          <w:p w:rsidR="00A6455F" w:rsidRDefault="00A6455F">
            <w:pPr>
              <w:pStyle w:val="Tabletext"/>
            </w:pPr>
          </w:p>
        </w:tc>
        <w:tc>
          <w:tcPr>
            <w:tcW w:w="1152" w:type="dxa"/>
          </w:tcPr>
          <w:p w:rsidR="00A6455F" w:rsidRDefault="00A6455F">
            <w:pPr>
              <w:pStyle w:val="Tabletext"/>
            </w:pPr>
          </w:p>
        </w:tc>
        <w:tc>
          <w:tcPr>
            <w:tcW w:w="3744" w:type="dxa"/>
          </w:tcPr>
          <w:p w:rsidR="00A6455F" w:rsidRDefault="00A6455F">
            <w:pPr>
              <w:pStyle w:val="Tabletext"/>
            </w:pPr>
          </w:p>
        </w:tc>
        <w:tc>
          <w:tcPr>
            <w:tcW w:w="2304" w:type="dxa"/>
          </w:tcPr>
          <w:p w:rsidR="00A6455F" w:rsidRDefault="00A6455F">
            <w:pPr>
              <w:pStyle w:val="Tabletext"/>
            </w:pPr>
          </w:p>
        </w:tc>
      </w:tr>
    </w:tbl>
    <w:p w:rsidR="00A6455F" w:rsidRDefault="00A6455F"/>
    <w:p w:rsidR="000B1DE6" w:rsidRDefault="000B1DE6">
      <w:pPr>
        <w:pStyle w:val="Title"/>
      </w:pPr>
    </w:p>
    <w:p w:rsidR="000B1DE6" w:rsidRDefault="000B1DE6">
      <w:pPr>
        <w:pStyle w:val="Title"/>
      </w:pPr>
    </w:p>
    <w:p w:rsidR="000B1DE6" w:rsidRDefault="000B1DE6">
      <w:pPr>
        <w:pStyle w:val="Title"/>
      </w:pPr>
    </w:p>
    <w:p w:rsidR="000B1DE6" w:rsidRDefault="000B1DE6">
      <w:pPr>
        <w:pStyle w:val="Title"/>
      </w:pPr>
    </w:p>
    <w:p w:rsidR="000B1DE6" w:rsidRDefault="000B1DE6">
      <w:pPr>
        <w:pStyle w:val="Title"/>
      </w:pPr>
    </w:p>
    <w:p w:rsidR="000B1DE6" w:rsidRDefault="000B1DE6">
      <w:pPr>
        <w:pStyle w:val="Title"/>
      </w:pPr>
    </w:p>
    <w:p w:rsidR="000B1DE6" w:rsidRDefault="000B1DE6">
      <w:pPr>
        <w:pStyle w:val="Title"/>
      </w:pPr>
    </w:p>
    <w:p w:rsidR="000B1DE6" w:rsidRDefault="000B1DE6">
      <w:pPr>
        <w:pStyle w:val="Title"/>
      </w:pPr>
    </w:p>
    <w:p w:rsidR="000B1DE6" w:rsidRDefault="000B1DE6">
      <w:pPr>
        <w:pStyle w:val="Title"/>
      </w:pPr>
    </w:p>
    <w:p w:rsidR="000B1DE6" w:rsidRDefault="000B1DE6">
      <w:pPr>
        <w:pStyle w:val="Title"/>
      </w:pPr>
    </w:p>
    <w:p w:rsidR="000B1DE6" w:rsidRDefault="000B1DE6">
      <w:pPr>
        <w:pStyle w:val="Title"/>
      </w:pPr>
    </w:p>
    <w:p w:rsidR="000B1DE6" w:rsidRDefault="000B1DE6">
      <w:pPr>
        <w:pStyle w:val="Title"/>
      </w:pPr>
    </w:p>
    <w:p w:rsidR="000B1DE6" w:rsidRDefault="000B1DE6">
      <w:pPr>
        <w:pStyle w:val="Title"/>
      </w:pPr>
    </w:p>
    <w:p w:rsidR="000B1DE6" w:rsidRDefault="000B1DE6">
      <w:pPr>
        <w:pStyle w:val="Title"/>
      </w:pPr>
    </w:p>
    <w:p w:rsidR="000B1DE6" w:rsidRDefault="000B1DE6">
      <w:pPr>
        <w:pStyle w:val="Title"/>
      </w:pPr>
    </w:p>
    <w:p w:rsidR="000B1DE6" w:rsidRDefault="000B1DE6">
      <w:pPr>
        <w:pStyle w:val="Title"/>
      </w:pPr>
    </w:p>
    <w:p w:rsidR="000B1DE6" w:rsidRDefault="000B1DE6">
      <w:pPr>
        <w:pStyle w:val="Title"/>
      </w:pPr>
    </w:p>
    <w:p w:rsidR="000B1DE6" w:rsidRDefault="000B1DE6">
      <w:pPr>
        <w:pStyle w:val="Title"/>
      </w:pPr>
    </w:p>
    <w:p w:rsidR="000B1DE6" w:rsidRDefault="000B1DE6">
      <w:pPr>
        <w:pStyle w:val="Title"/>
      </w:pPr>
    </w:p>
    <w:p w:rsidR="006F3969" w:rsidRPr="006F3969" w:rsidRDefault="006F3969" w:rsidP="006F3969"/>
    <w:p w:rsidR="000B1DE6" w:rsidRDefault="000B1DE6">
      <w:pPr>
        <w:pStyle w:val="Title"/>
      </w:pPr>
    </w:p>
    <w:p w:rsidR="000B1DE6" w:rsidRDefault="000B1DE6">
      <w:pPr>
        <w:pStyle w:val="Title"/>
      </w:pPr>
    </w:p>
    <w:p w:rsidR="000B1DE6" w:rsidRDefault="000B1DE6">
      <w:pPr>
        <w:pStyle w:val="Title"/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1476987"/>
        <w:docPartObj>
          <w:docPartGallery w:val="Table of Contents"/>
          <w:docPartUnique/>
        </w:docPartObj>
      </w:sdtPr>
      <w:sdtEndPr/>
      <w:sdtContent>
        <w:p w:rsidR="00CB26CC" w:rsidRPr="00B153FF" w:rsidRDefault="001731F3">
          <w:pPr>
            <w:pStyle w:val="TOCHeading"/>
            <w:rPr>
              <w:noProof/>
              <w:color w:val="auto"/>
              <w:lang w:val="hr-BA"/>
            </w:rPr>
          </w:pPr>
          <w:r w:rsidRPr="00B153FF">
            <w:rPr>
              <w:color w:val="auto"/>
              <w:lang w:val="hr-BA"/>
            </w:rPr>
            <w:t>S</w:t>
          </w:r>
          <w:r w:rsidRPr="00B153FF">
            <w:rPr>
              <w:noProof/>
              <w:color w:val="auto"/>
              <w:lang w:val="hr-BA"/>
            </w:rPr>
            <w:t>adržaj</w:t>
          </w:r>
        </w:p>
        <w:p w:rsidR="00CB26CC" w:rsidRPr="00B153FF" w:rsidRDefault="00B54FBC" w:rsidP="00CB26C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BA"/>
            </w:rPr>
          </w:pPr>
          <w:r w:rsidRPr="00B153FF">
            <w:rPr>
              <w:noProof/>
              <w:lang w:val="hr-BA"/>
            </w:rPr>
            <w:fldChar w:fldCharType="begin"/>
          </w:r>
          <w:r w:rsidR="00CB26CC" w:rsidRPr="00B153FF">
            <w:rPr>
              <w:noProof/>
              <w:lang w:val="hr-BA"/>
            </w:rPr>
            <w:instrText xml:space="preserve"> TOC \o "1-3" \h \z \u </w:instrText>
          </w:r>
          <w:r w:rsidRPr="00B153FF">
            <w:rPr>
              <w:noProof/>
              <w:lang w:val="hr-BA"/>
            </w:rPr>
            <w:fldChar w:fldCharType="separate"/>
          </w:r>
          <w:hyperlink w:anchor="_Toc482038030" w:history="1">
            <w:r w:rsidR="00CB26CC" w:rsidRPr="00B153FF">
              <w:rPr>
                <w:rStyle w:val="Hyperlink"/>
                <w:noProof/>
                <w:lang w:val="hr-BA"/>
              </w:rPr>
              <w:t>1.</w:t>
            </w:r>
            <w:r w:rsidR="00CB26CC" w:rsidRPr="00B153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BA"/>
              </w:rPr>
              <w:tab/>
            </w:r>
            <w:r w:rsidR="00CB26CC" w:rsidRPr="00B153FF">
              <w:rPr>
                <w:rStyle w:val="Hyperlink"/>
                <w:noProof/>
                <w:lang w:val="hr-BA"/>
              </w:rPr>
              <w:t>Uvod</w:t>
            </w:r>
            <w:r w:rsidR="00CB26CC" w:rsidRPr="00B153FF">
              <w:rPr>
                <w:noProof/>
                <w:webHidden/>
                <w:lang w:val="hr-BA"/>
              </w:rPr>
              <w:tab/>
            </w:r>
            <w:r w:rsidRPr="00B153FF">
              <w:rPr>
                <w:noProof/>
                <w:webHidden/>
                <w:lang w:val="hr-BA"/>
              </w:rPr>
              <w:fldChar w:fldCharType="begin"/>
            </w:r>
            <w:r w:rsidR="00CB26CC" w:rsidRPr="00B153FF">
              <w:rPr>
                <w:noProof/>
                <w:webHidden/>
                <w:lang w:val="hr-BA"/>
              </w:rPr>
              <w:instrText xml:space="preserve"> PAGEREF _Toc482038030 \h </w:instrText>
            </w:r>
            <w:r w:rsidRPr="00B153FF">
              <w:rPr>
                <w:noProof/>
                <w:webHidden/>
                <w:lang w:val="hr-BA"/>
              </w:rPr>
            </w:r>
            <w:r w:rsidRPr="00B153FF">
              <w:rPr>
                <w:noProof/>
                <w:webHidden/>
                <w:lang w:val="hr-BA"/>
              </w:rPr>
              <w:fldChar w:fldCharType="separate"/>
            </w:r>
            <w:r w:rsidR="00CB26CC" w:rsidRPr="00B153FF">
              <w:rPr>
                <w:noProof/>
                <w:webHidden/>
                <w:lang w:val="hr-BA"/>
              </w:rPr>
              <w:t>4</w:t>
            </w:r>
            <w:r w:rsidRPr="00B153FF">
              <w:rPr>
                <w:noProof/>
                <w:webHidden/>
                <w:lang w:val="hr-BA"/>
              </w:rPr>
              <w:fldChar w:fldCharType="end"/>
            </w:r>
          </w:hyperlink>
        </w:p>
        <w:p w:rsidR="00CB26CC" w:rsidRPr="00B153FF" w:rsidRDefault="00615A16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BA"/>
            </w:rPr>
          </w:pPr>
          <w:hyperlink w:anchor="_Toc482038032" w:history="1">
            <w:r w:rsidR="00CB26CC" w:rsidRPr="00B153FF">
              <w:rPr>
                <w:rStyle w:val="Hyperlink"/>
                <w:noProof/>
                <w:lang w:val="hr-BA"/>
              </w:rPr>
              <w:t>1.1</w:t>
            </w:r>
            <w:r w:rsidR="00CB26CC" w:rsidRPr="00B153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BA"/>
              </w:rPr>
              <w:tab/>
            </w:r>
            <w:r w:rsidR="00CB26CC" w:rsidRPr="00B153FF">
              <w:rPr>
                <w:rStyle w:val="Hyperlink"/>
                <w:noProof/>
                <w:lang w:val="hr-BA"/>
              </w:rPr>
              <w:t>Namjena</w:t>
            </w:r>
            <w:r w:rsidR="00CB26CC" w:rsidRPr="00B153FF">
              <w:rPr>
                <w:noProof/>
                <w:webHidden/>
                <w:lang w:val="hr-BA"/>
              </w:rPr>
              <w:tab/>
            </w:r>
            <w:r w:rsidR="00B54FBC" w:rsidRPr="00B153FF">
              <w:rPr>
                <w:noProof/>
                <w:webHidden/>
                <w:lang w:val="hr-BA"/>
              </w:rPr>
              <w:fldChar w:fldCharType="begin"/>
            </w:r>
            <w:r w:rsidR="00CB26CC" w:rsidRPr="00B153FF">
              <w:rPr>
                <w:noProof/>
                <w:webHidden/>
                <w:lang w:val="hr-BA"/>
              </w:rPr>
              <w:instrText xml:space="preserve"> PAGEREF _Toc482038032 \h </w:instrText>
            </w:r>
            <w:r w:rsidR="00B54FBC" w:rsidRPr="00B153FF">
              <w:rPr>
                <w:noProof/>
                <w:webHidden/>
                <w:lang w:val="hr-BA"/>
              </w:rPr>
            </w:r>
            <w:r w:rsidR="00B54FBC" w:rsidRPr="00B153FF">
              <w:rPr>
                <w:noProof/>
                <w:webHidden/>
                <w:lang w:val="hr-BA"/>
              </w:rPr>
              <w:fldChar w:fldCharType="separate"/>
            </w:r>
            <w:r w:rsidR="00CB26CC" w:rsidRPr="00B153FF">
              <w:rPr>
                <w:noProof/>
                <w:webHidden/>
                <w:lang w:val="hr-BA"/>
              </w:rPr>
              <w:t>4</w:t>
            </w:r>
            <w:r w:rsidR="00B54FBC" w:rsidRPr="00B153FF">
              <w:rPr>
                <w:noProof/>
                <w:webHidden/>
                <w:lang w:val="hr-BA"/>
              </w:rPr>
              <w:fldChar w:fldCharType="end"/>
            </w:r>
          </w:hyperlink>
        </w:p>
        <w:p w:rsidR="00CB26CC" w:rsidRPr="00B153FF" w:rsidRDefault="00615A16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BA"/>
            </w:rPr>
          </w:pPr>
          <w:hyperlink w:anchor="_Toc482038033" w:history="1">
            <w:r w:rsidR="00CB26CC" w:rsidRPr="00B153FF">
              <w:rPr>
                <w:rStyle w:val="Hyperlink"/>
                <w:noProof/>
                <w:lang w:val="hr-BA"/>
              </w:rPr>
              <w:t>1.2</w:t>
            </w:r>
            <w:r w:rsidR="00CB26CC" w:rsidRPr="00B153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BA"/>
              </w:rPr>
              <w:tab/>
            </w:r>
            <w:r w:rsidR="00CB26CC" w:rsidRPr="00B153FF">
              <w:rPr>
                <w:rStyle w:val="Hyperlink"/>
                <w:noProof/>
                <w:lang w:val="hr-BA"/>
              </w:rPr>
              <w:t>Područje</w:t>
            </w:r>
            <w:r w:rsidR="00CB26CC" w:rsidRPr="00B153FF">
              <w:rPr>
                <w:noProof/>
                <w:webHidden/>
                <w:lang w:val="hr-BA"/>
              </w:rPr>
              <w:tab/>
            </w:r>
            <w:r w:rsidR="00B54FBC" w:rsidRPr="00B153FF">
              <w:rPr>
                <w:noProof/>
                <w:webHidden/>
                <w:lang w:val="hr-BA"/>
              </w:rPr>
              <w:fldChar w:fldCharType="begin"/>
            </w:r>
            <w:r w:rsidR="00CB26CC" w:rsidRPr="00B153FF">
              <w:rPr>
                <w:noProof/>
                <w:webHidden/>
                <w:lang w:val="hr-BA"/>
              </w:rPr>
              <w:instrText xml:space="preserve"> PAGEREF _Toc482038033 \h </w:instrText>
            </w:r>
            <w:r w:rsidR="00B54FBC" w:rsidRPr="00B153FF">
              <w:rPr>
                <w:noProof/>
                <w:webHidden/>
                <w:lang w:val="hr-BA"/>
              </w:rPr>
            </w:r>
            <w:r w:rsidR="00B54FBC" w:rsidRPr="00B153FF">
              <w:rPr>
                <w:noProof/>
                <w:webHidden/>
                <w:lang w:val="hr-BA"/>
              </w:rPr>
              <w:fldChar w:fldCharType="separate"/>
            </w:r>
            <w:r w:rsidR="00CB26CC" w:rsidRPr="00B153FF">
              <w:rPr>
                <w:noProof/>
                <w:webHidden/>
                <w:lang w:val="hr-BA"/>
              </w:rPr>
              <w:t>4</w:t>
            </w:r>
            <w:r w:rsidR="00B54FBC" w:rsidRPr="00B153FF">
              <w:rPr>
                <w:noProof/>
                <w:webHidden/>
                <w:lang w:val="hr-BA"/>
              </w:rPr>
              <w:fldChar w:fldCharType="end"/>
            </w:r>
          </w:hyperlink>
        </w:p>
        <w:p w:rsidR="00CB26CC" w:rsidRPr="00B153FF" w:rsidRDefault="00615A16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BA"/>
            </w:rPr>
          </w:pPr>
          <w:hyperlink w:anchor="_Toc482038034" w:history="1">
            <w:r w:rsidR="00CB26CC" w:rsidRPr="00B153FF">
              <w:rPr>
                <w:rStyle w:val="Hyperlink"/>
                <w:noProof/>
                <w:lang w:val="hr-BA"/>
              </w:rPr>
              <w:t>1.3</w:t>
            </w:r>
            <w:r w:rsidR="00CB26CC" w:rsidRPr="00B153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BA"/>
              </w:rPr>
              <w:tab/>
            </w:r>
            <w:r w:rsidR="00CB26CC" w:rsidRPr="00B153FF">
              <w:rPr>
                <w:rStyle w:val="Hyperlink"/>
                <w:noProof/>
                <w:lang w:val="hr-BA"/>
              </w:rPr>
              <w:t>Definicije, akronimi  i skraćenice</w:t>
            </w:r>
            <w:r w:rsidR="00CB26CC" w:rsidRPr="00B153FF">
              <w:rPr>
                <w:noProof/>
                <w:webHidden/>
                <w:lang w:val="hr-BA"/>
              </w:rPr>
              <w:tab/>
            </w:r>
            <w:r w:rsidR="00B54FBC" w:rsidRPr="00B153FF">
              <w:rPr>
                <w:noProof/>
                <w:webHidden/>
                <w:lang w:val="hr-BA"/>
              </w:rPr>
              <w:fldChar w:fldCharType="begin"/>
            </w:r>
            <w:r w:rsidR="00CB26CC" w:rsidRPr="00B153FF">
              <w:rPr>
                <w:noProof/>
                <w:webHidden/>
                <w:lang w:val="hr-BA"/>
              </w:rPr>
              <w:instrText xml:space="preserve"> PAGEREF _Toc482038034 \h </w:instrText>
            </w:r>
            <w:r w:rsidR="00B54FBC" w:rsidRPr="00B153FF">
              <w:rPr>
                <w:noProof/>
                <w:webHidden/>
                <w:lang w:val="hr-BA"/>
              </w:rPr>
            </w:r>
            <w:r w:rsidR="00B54FBC" w:rsidRPr="00B153FF">
              <w:rPr>
                <w:noProof/>
                <w:webHidden/>
                <w:lang w:val="hr-BA"/>
              </w:rPr>
              <w:fldChar w:fldCharType="separate"/>
            </w:r>
            <w:r w:rsidR="00CB26CC" w:rsidRPr="00B153FF">
              <w:rPr>
                <w:noProof/>
                <w:webHidden/>
                <w:lang w:val="hr-BA"/>
              </w:rPr>
              <w:t>4</w:t>
            </w:r>
            <w:r w:rsidR="00B54FBC" w:rsidRPr="00B153FF">
              <w:rPr>
                <w:noProof/>
                <w:webHidden/>
                <w:lang w:val="hr-BA"/>
              </w:rPr>
              <w:fldChar w:fldCharType="end"/>
            </w:r>
          </w:hyperlink>
        </w:p>
        <w:p w:rsidR="00CB26CC" w:rsidRPr="00B153FF" w:rsidRDefault="00615A16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BA"/>
            </w:rPr>
          </w:pPr>
          <w:hyperlink w:anchor="_Toc482038035" w:history="1">
            <w:r w:rsidR="00CB26CC" w:rsidRPr="00B153FF">
              <w:rPr>
                <w:rStyle w:val="Hyperlink"/>
                <w:noProof/>
                <w:lang w:val="hr-BA"/>
              </w:rPr>
              <w:t>1.4</w:t>
            </w:r>
            <w:r w:rsidR="00CB26CC" w:rsidRPr="00B153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BA"/>
              </w:rPr>
              <w:tab/>
            </w:r>
            <w:r w:rsidR="00CB26CC" w:rsidRPr="00B153FF">
              <w:rPr>
                <w:rStyle w:val="Hyperlink"/>
                <w:noProof/>
                <w:lang w:val="hr-BA"/>
              </w:rPr>
              <w:t>Pregled</w:t>
            </w:r>
            <w:r w:rsidR="00CB26CC" w:rsidRPr="00B153FF">
              <w:rPr>
                <w:noProof/>
                <w:webHidden/>
                <w:lang w:val="hr-BA"/>
              </w:rPr>
              <w:tab/>
            </w:r>
            <w:r w:rsidR="00B54FBC" w:rsidRPr="00B153FF">
              <w:rPr>
                <w:noProof/>
                <w:webHidden/>
                <w:lang w:val="hr-BA"/>
              </w:rPr>
              <w:fldChar w:fldCharType="begin"/>
            </w:r>
            <w:r w:rsidR="00CB26CC" w:rsidRPr="00B153FF">
              <w:rPr>
                <w:noProof/>
                <w:webHidden/>
                <w:lang w:val="hr-BA"/>
              </w:rPr>
              <w:instrText xml:space="preserve"> PAGEREF _Toc482038035 \h </w:instrText>
            </w:r>
            <w:r w:rsidR="00B54FBC" w:rsidRPr="00B153FF">
              <w:rPr>
                <w:noProof/>
                <w:webHidden/>
                <w:lang w:val="hr-BA"/>
              </w:rPr>
            </w:r>
            <w:r w:rsidR="00B54FBC" w:rsidRPr="00B153FF">
              <w:rPr>
                <w:noProof/>
                <w:webHidden/>
                <w:lang w:val="hr-BA"/>
              </w:rPr>
              <w:fldChar w:fldCharType="separate"/>
            </w:r>
            <w:r w:rsidR="00CB26CC" w:rsidRPr="00B153FF">
              <w:rPr>
                <w:noProof/>
                <w:webHidden/>
                <w:lang w:val="hr-BA"/>
              </w:rPr>
              <w:t>4</w:t>
            </w:r>
            <w:r w:rsidR="00B54FBC" w:rsidRPr="00B153FF">
              <w:rPr>
                <w:noProof/>
                <w:webHidden/>
                <w:lang w:val="hr-BA"/>
              </w:rPr>
              <w:fldChar w:fldCharType="end"/>
            </w:r>
          </w:hyperlink>
        </w:p>
        <w:p w:rsidR="00CB26CC" w:rsidRPr="00B153FF" w:rsidRDefault="00615A16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BA"/>
            </w:rPr>
          </w:pPr>
          <w:hyperlink w:anchor="_Toc482038036" w:history="1">
            <w:r w:rsidR="00CB26CC" w:rsidRPr="00B153FF">
              <w:rPr>
                <w:rStyle w:val="Hyperlink"/>
                <w:noProof/>
                <w:lang w:val="hr-BA"/>
              </w:rPr>
              <w:t>2.</w:t>
            </w:r>
            <w:r w:rsidR="00CB26CC" w:rsidRPr="00B153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BA"/>
              </w:rPr>
              <w:tab/>
            </w:r>
            <w:r w:rsidR="00CB26CC" w:rsidRPr="00B153FF">
              <w:rPr>
                <w:rStyle w:val="Hyperlink"/>
                <w:noProof/>
                <w:lang w:val="hr-BA"/>
              </w:rPr>
              <w:t>Upravljanje zahtjevima</w:t>
            </w:r>
            <w:r w:rsidR="00CB26CC" w:rsidRPr="00B153FF">
              <w:rPr>
                <w:noProof/>
                <w:webHidden/>
                <w:lang w:val="hr-BA"/>
              </w:rPr>
              <w:tab/>
            </w:r>
            <w:r w:rsidR="00B54FBC" w:rsidRPr="00B153FF">
              <w:rPr>
                <w:noProof/>
                <w:webHidden/>
                <w:lang w:val="hr-BA"/>
              </w:rPr>
              <w:fldChar w:fldCharType="begin"/>
            </w:r>
            <w:r w:rsidR="00CB26CC" w:rsidRPr="00B153FF">
              <w:rPr>
                <w:noProof/>
                <w:webHidden/>
                <w:lang w:val="hr-BA"/>
              </w:rPr>
              <w:instrText xml:space="preserve"> PAGEREF _Toc482038036 \h </w:instrText>
            </w:r>
            <w:r w:rsidR="00B54FBC" w:rsidRPr="00B153FF">
              <w:rPr>
                <w:noProof/>
                <w:webHidden/>
                <w:lang w:val="hr-BA"/>
              </w:rPr>
            </w:r>
            <w:r w:rsidR="00B54FBC" w:rsidRPr="00B153FF">
              <w:rPr>
                <w:noProof/>
                <w:webHidden/>
                <w:lang w:val="hr-BA"/>
              </w:rPr>
              <w:fldChar w:fldCharType="separate"/>
            </w:r>
            <w:r w:rsidR="00CB26CC" w:rsidRPr="00B153FF">
              <w:rPr>
                <w:noProof/>
                <w:webHidden/>
                <w:lang w:val="hr-BA"/>
              </w:rPr>
              <w:t>4</w:t>
            </w:r>
            <w:r w:rsidR="00B54FBC" w:rsidRPr="00B153FF">
              <w:rPr>
                <w:noProof/>
                <w:webHidden/>
                <w:lang w:val="hr-BA"/>
              </w:rPr>
              <w:fldChar w:fldCharType="end"/>
            </w:r>
          </w:hyperlink>
        </w:p>
        <w:p w:rsidR="00CB26CC" w:rsidRPr="00B153FF" w:rsidRDefault="00615A16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BA"/>
            </w:rPr>
          </w:pPr>
          <w:hyperlink w:anchor="_Toc482038037" w:history="1">
            <w:r w:rsidR="00CB26CC" w:rsidRPr="00B153FF">
              <w:rPr>
                <w:rStyle w:val="Hyperlink"/>
                <w:noProof/>
                <w:lang w:val="hr-BA"/>
              </w:rPr>
              <w:t>2.1</w:t>
            </w:r>
            <w:r w:rsidR="00CB26CC" w:rsidRPr="00B153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BA"/>
              </w:rPr>
              <w:tab/>
            </w:r>
            <w:r w:rsidR="00CB26CC" w:rsidRPr="00B153FF">
              <w:rPr>
                <w:rStyle w:val="Hyperlink"/>
                <w:noProof/>
                <w:lang w:val="hr-BA"/>
              </w:rPr>
              <w:t>Organizacija, odgovornosti i interfejsi</w:t>
            </w:r>
            <w:r w:rsidR="00CB26CC" w:rsidRPr="00B153FF">
              <w:rPr>
                <w:noProof/>
                <w:webHidden/>
                <w:lang w:val="hr-BA"/>
              </w:rPr>
              <w:tab/>
            </w:r>
            <w:r w:rsidR="00B54FBC" w:rsidRPr="00B153FF">
              <w:rPr>
                <w:noProof/>
                <w:webHidden/>
                <w:lang w:val="hr-BA"/>
              </w:rPr>
              <w:fldChar w:fldCharType="begin"/>
            </w:r>
            <w:r w:rsidR="00CB26CC" w:rsidRPr="00B153FF">
              <w:rPr>
                <w:noProof/>
                <w:webHidden/>
                <w:lang w:val="hr-BA"/>
              </w:rPr>
              <w:instrText xml:space="preserve"> PAGEREF _Toc482038037 \h </w:instrText>
            </w:r>
            <w:r w:rsidR="00B54FBC" w:rsidRPr="00B153FF">
              <w:rPr>
                <w:noProof/>
                <w:webHidden/>
                <w:lang w:val="hr-BA"/>
              </w:rPr>
            </w:r>
            <w:r w:rsidR="00B54FBC" w:rsidRPr="00B153FF">
              <w:rPr>
                <w:noProof/>
                <w:webHidden/>
                <w:lang w:val="hr-BA"/>
              </w:rPr>
              <w:fldChar w:fldCharType="separate"/>
            </w:r>
            <w:r w:rsidR="00CB26CC" w:rsidRPr="00B153FF">
              <w:rPr>
                <w:noProof/>
                <w:webHidden/>
                <w:lang w:val="hr-BA"/>
              </w:rPr>
              <w:t>4</w:t>
            </w:r>
            <w:r w:rsidR="00B54FBC" w:rsidRPr="00B153FF">
              <w:rPr>
                <w:noProof/>
                <w:webHidden/>
                <w:lang w:val="hr-BA"/>
              </w:rPr>
              <w:fldChar w:fldCharType="end"/>
            </w:r>
          </w:hyperlink>
        </w:p>
        <w:p w:rsidR="00CB26CC" w:rsidRPr="00B153FF" w:rsidRDefault="00615A16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val="hr-BA"/>
            </w:rPr>
          </w:pPr>
          <w:hyperlink w:anchor="_Toc482038038" w:history="1">
            <w:r w:rsidR="00CB26CC" w:rsidRPr="00B153FF">
              <w:rPr>
                <w:rStyle w:val="Hyperlink"/>
                <w:lang w:val="hr-BA"/>
              </w:rPr>
              <w:t>2.1.1</w:t>
            </w:r>
            <w:r w:rsidR="00CB26CC" w:rsidRPr="00B153FF">
              <w:rPr>
                <w:rFonts w:asciiTheme="minorHAnsi" w:eastAsiaTheme="minorEastAsia" w:hAnsiTheme="minorHAnsi" w:cstheme="minorBidi"/>
                <w:sz w:val="22"/>
                <w:szCs w:val="22"/>
                <w:lang w:val="hr-BA"/>
              </w:rPr>
              <w:tab/>
            </w:r>
            <w:r w:rsidR="00CB26CC" w:rsidRPr="00B153FF">
              <w:rPr>
                <w:rStyle w:val="Hyperlink"/>
                <w:lang w:val="hr-BA"/>
              </w:rPr>
              <w:t>Projektni Menadžer</w:t>
            </w:r>
            <w:r w:rsidR="00CB26CC" w:rsidRPr="00B153FF">
              <w:rPr>
                <w:webHidden/>
                <w:lang w:val="hr-BA"/>
              </w:rPr>
              <w:tab/>
            </w:r>
            <w:r w:rsidR="00B54FBC" w:rsidRPr="00B153FF">
              <w:rPr>
                <w:webHidden/>
                <w:lang w:val="hr-BA"/>
              </w:rPr>
              <w:fldChar w:fldCharType="begin"/>
            </w:r>
            <w:r w:rsidR="00CB26CC" w:rsidRPr="00B153FF">
              <w:rPr>
                <w:webHidden/>
                <w:lang w:val="hr-BA"/>
              </w:rPr>
              <w:instrText xml:space="preserve"> PAGEREF _Toc482038038 \h </w:instrText>
            </w:r>
            <w:r w:rsidR="00B54FBC" w:rsidRPr="00B153FF">
              <w:rPr>
                <w:webHidden/>
                <w:lang w:val="hr-BA"/>
              </w:rPr>
            </w:r>
            <w:r w:rsidR="00B54FBC" w:rsidRPr="00B153FF">
              <w:rPr>
                <w:webHidden/>
                <w:lang w:val="hr-BA"/>
              </w:rPr>
              <w:fldChar w:fldCharType="separate"/>
            </w:r>
            <w:r w:rsidR="00CB26CC" w:rsidRPr="00B153FF">
              <w:rPr>
                <w:webHidden/>
                <w:lang w:val="hr-BA"/>
              </w:rPr>
              <w:t>4</w:t>
            </w:r>
            <w:r w:rsidR="00B54FBC" w:rsidRPr="00B153FF">
              <w:rPr>
                <w:webHidden/>
                <w:lang w:val="hr-BA"/>
              </w:rPr>
              <w:fldChar w:fldCharType="end"/>
            </w:r>
          </w:hyperlink>
        </w:p>
        <w:p w:rsidR="00CB26CC" w:rsidRPr="00B153FF" w:rsidRDefault="00615A16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val="hr-BA"/>
            </w:rPr>
          </w:pPr>
          <w:hyperlink w:anchor="_Toc482038039" w:history="1">
            <w:r w:rsidR="00CB26CC" w:rsidRPr="00B153FF">
              <w:rPr>
                <w:rStyle w:val="Hyperlink"/>
                <w:lang w:val="hr-BA"/>
              </w:rPr>
              <w:t>2.1.2</w:t>
            </w:r>
            <w:r w:rsidR="00CB26CC" w:rsidRPr="00B153FF">
              <w:rPr>
                <w:rFonts w:asciiTheme="minorHAnsi" w:eastAsiaTheme="minorEastAsia" w:hAnsiTheme="minorHAnsi" w:cstheme="minorBidi"/>
                <w:sz w:val="22"/>
                <w:szCs w:val="22"/>
                <w:lang w:val="hr-BA"/>
              </w:rPr>
              <w:tab/>
            </w:r>
            <w:r w:rsidR="00CB26CC" w:rsidRPr="00B153FF">
              <w:rPr>
                <w:rStyle w:val="Hyperlink"/>
                <w:lang w:val="hr-BA"/>
              </w:rPr>
              <w:t>Programer</w:t>
            </w:r>
            <w:r w:rsidR="00CB26CC" w:rsidRPr="00B153FF">
              <w:rPr>
                <w:webHidden/>
                <w:lang w:val="hr-BA"/>
              </w:rPr>
              <w:tab/>
            </w:r>
            <w:r w:rsidR="00B54FBC" w:rsidRPr="00B153FF">
              <w:rPr>
                <w:webHidden/>
                <w:lang w:val="hr-BA"/>
              </w:rPr>
              <w:fldChar w:fldCharType="begin"/>
            </w:r>
            <w:r w:rsidR="00CB26CC" w:rsidRPr="00B153FF">
              <w:rPr>
                <w:webHidden/>
                <w:lang w:val="hr-BA"/>
              </w:rPr>
              <w:instrText xml:space="preserve"> PAGEREF _Toc482038039 \h </w:instrText>
            </w:r>
            <w:r w:rsidR="00B54FBC" w:rsidRPr="00B153FF">
              <w:rPr>
                <w:webHidden/>
                <w:lang w:val="hr-BA"/>
              </w:rPr>
            </w:r>
            <w:r w:rsidR="00B54FBC" w:rsidRPr="00B153FF">
              <w:rPr>
                <w:webHidden/>
                <w:lang w:val="hr-BA"/>
              </w:rPr>
              <w:fldChar w:fldCharType="separate"/>
            </w:r>
            <w:r w:rsidR="00CB26CC" w:rsidRPr="00B153FF">
              <w:rPr>
                <w:webHidden/>
                <w:lang w:val="hr-BA"/>
              </w:rPr>
              <w:t>4</w:t>
            </w:r>
            <w:r w:rsidR="00B54FBC" w:rsidRPr="00B153FF">
              <w:rPr>
                <w:webHidden/>
                <w:lang w:val="hr-BA"/>
              </w:rPr>
              <w:fldChar w:fldCharType="end"/>
            </w:r>
          </w:hyperlink>
        </w:p>
        <w:p w:rsidR="00CB26CC" w:rsidRPr="00B153FF" w:rsidRDefault="00615A16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val="hr-BA"/>
            </w:rPr>
          </w:pPr>
          <w:hyperlink w:anchor="_Toc482038040" w:history="1">
            <w:r w:rsidR="00CB26CC" w:rsidRPr="00B153FF">
              <w:rPr>
                <w:rStyle w:val="Hyperlink"/>
                <w:lang w:val="hr-BA"/>
              </w:rPr>
              <w:t>2.1.3</w:t>
            </w:r>
            <w:r w:rsidR="00CB26CC" w:rsidRPr="00B153FF">
              <w:rPr>
                <w:rFonts w:asciiTheme="minorHAnsi" w:eastAsiaTheme="minorEastAsia" w:hAnsiTheme="minorHAnsi" w:cstheme="minorBidi"/>
                <w:sz w:val="22"/>
                <w:szCs w:val="22"/>
                <w:lang w:val="hr-BA"/>
              </w:rPr>
              <w:tab/>
            </w:r>
            <w:r w:rsidR="00CB26CC" w:rsidRPr="00B153FF">
              <w:rPr>
                <w:rStyle w:val="Hyperlink"/>
                <w:lang w:val="hr-BA"/>
              </w:rPr>
              <w:t>Klijent</w:t>
            </w:r>
            <w:r w:rsidR="00CB26CC" w:rsidRPr="00B153FF">
              <w:rPr>
                <w:webHidden/>
                <w:lang w:val="hr-BA"/>
              </w:rPr>
              <w:tab/>
            </w:r>
            <w:r w:rsidR="00B54FBC" w:rsidRPr="00B153FF">
              <w:rPr>
                <w:webHidden/>
                <w:lang w:val="hr-BA"/>
              </w:rPr>
              <w:fldChar w:fldCharType="begin"/>
            </w:r>
            <w:r w:rsidR="00CB26CC" w:rsidRPr="00B153FF">
              <w:rPr>
                <w:webHidden/>
                <w:lang w:val="hr-BA"/>
              </w:rPr>
              <w:instrText xml:space="preserve"> PAGEREF _Toc482038040 \h </w:instrText>
            </w:r>
            <w:r w:rsidR="00B54FBC" w:rsidRPr="00B153FF">
              <w:rPr>
                <w:webHidden/>
                <w:lang w:val="hr-BA"/>
              </w:rPr>
            </w:r>
            <w:r w:rsidR="00B54FBC" w:rsidRPr="00B153FF">
              <w:rPr>
                <w:webHidden/>
                <w:lang w:val="hr-BA"/>
              </w:rPr>
              <w:fldChar w:fldCharType="separate"/>
            </w:r>
            <w:r w:rsidR="00CB26CC" w:rsidRPr="00B153FF">
              <w:rPr>
                <w:webHidden/>
                <w:lang w:val="hr-BA"/>
              </w:rPr>
              <w:t>4</w:t>
            </w:r>
            <w:r w:rsidR="00B54FBC" w:rsidRPr="00B153FF">
              <w:rPr>
                <w:webHidden/>
                <w:lang w:val="hr-BA"/>
              </w:rPr>
              <w:fldChar w:fldCharType="end"/>
            </w:r>
          </w:hyperlink>
        </w:p>
        <w:p w:rsidR="00CB26CC" w:rsidRPr="00B153FF" w:rsidRDefault="00615A16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val="hr-BA"/>
            </w:rPr>
          </w:pPr>
          <w:hyperlink w:anchor="_Toc482038041" w:history="1">
            <w:r w:rsidR="00CB26CC" w:rsidRPr="00B153FF">
              <w:rPr>
                <w:rStyle w:val="Hyperlink"/>
                <w:lang w:val="hr-BA"/>
              </w:rPr>
              <w:t>2.1.4</w:t>
            </w:r>
            <w:r w:rsidR="00CB26CC" w:rsidRPr="00B153FF">
              <w:rPr>
                <w:rFonts w:asciiTheme="minorHAnsi" w:eastAsiaTheme="minorEastAsia" w:hAnsiTheme="minorHAnsi" w:cstheme="minorBidi"/>
                <w:sz w:val="22"/>
                <w:szCs w:val="22"/>
                <w:lang w:val="hr-BA"/>
              </w:rPr>
              <w:tab/>
            </w:r>
            <w:r w:rsidR="00CB26CC" w:rsidRPr="00B153FF">
              <w:rPr>
                <w:rStyle w:val="Hyperlink"/>
                <w:lang w:val="hr-BA"/>
              </w:rPr>
              <w:t>Provjera kvaliteta/Test Menadžer</w:t>
            </w:r>
            <w:r w:rsidR="00CB26CC" w:rsidRPr="00B153FF">
              <w:rPr>
                <w:webHidden/>
                <w:lang w:val="hr-BA"/>
              </w:rPr>
              <w:tab/>
            </w:r>
            <w:r w:rsidR="00B54FBC" w:rsidRPr="00B153FF">
              <w:rPr>
                <w:webHidden/>
                <w:lang w:val="hr-BA"/>
              </w:rPr>
              <w:fldChar w:fldCharType="begin"/>
            </w:r>
            <w:r w:rsidR="00CB26CC" w:rsidRPr="00B153FF">
              <w:rPr>
                <w:webHidden/>
                <w:lang w:val="hr-BA"/>
              </w:rPr>
              <w:instrText xml:space="preserve"> PAGEREF _Toc482038041 \h </w:instrText>
            </w:r>
            <w:r w:rsidR="00B54FBC" w:rsidRPr="00B153FF">
              <w:rPr>
                <w:webHidden/>
                <w:lang w:val="hr-BA"/>
              </w:rPr>
            </w:r>
            <w:r w:rsidR="00B54FBC" w:rsidRPr="00B153FF">
              <w:rPr>
                <w:webHidden/>
                <w:lang w:val="hr-BA"/>
              </w:rPr>
              <w:fldChar w:fldCharType="separate"/>
            </w:r>
            <w:r w:rsidR="00CB26CC" w:rsidRPr="00B153FF">
              <w:rPr>
                <w:webHidden/>
                <w:lang w:val="hr-BA"/>
              </w:rPr>
              <w:t>4</w:t>
            </w:r>
            <w:r w:rsidR="00B54FBC" w:rsidRPr="00B153FF">
              <w:rPr>
                <w:webHidden/>
                <w:lang w:val="hr-BA"/>
              </w:rPr>
              <w:fldChar w:fldCharType="end"/>
            </w:r>
          </w:hyperlink>
        </w:p>
        <w:p w:rsidR="00CB26CC" w:rsidRPr="00B153FF" w:rsidRDefault="00615A16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BA"/>
            </w:rPr>
          </w:pPr>
          <w:hyperlink w:anchor="_Toc482038042" w:history="1">
            <w:r w:rsidR="00CB26CC" w:rsidRPr="00B153FF">
              <w:rPr>
                <w:rStyle w:val="Hyperlink"/>
                <w:noProof/>
                <w:lang w:val="hr-BA"/>
              </w:rPr>
              <w:t>2.2</w:t>
            </w:r>
            <w:r w:rsidR="00CB26CC" w:rsidRPr="00B153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BA"/>
              </w:rPr>
              <w:tab/>
            </w:r>
            <w:r w:rsidR="00CB26CC" w:rsidRPr="00B153FF">
              <w:rPr>
                <w:rStyle w:val="Hyperlink"/>
                <w:noProof/>
                <w:lang w:val="hr-BA"/>
              </w:rPr>
              <w:t>Alati, okruženje i infrastrukture</w:t>
            </w:r>
            <w:r w:rsidR="00CB26CC" w:rsidRPr="00B153FF">
              <w:rPr>
                <w:noProof/>
                <w:webHidden/>
                <w:lang w:val="hr-BA"/>
              </w:rPr>
              <w:tab/>
            </w:r>
            <w:r w:rsidR="00B54FBC" w:rsidRPr="00B153FF">
              <w:rPr>
                <w:noProof/>
                <w:webHidden/>
                <w:lang w:val="hr-BA"/>
              </w:rPr>
              <w:fldChar w:fldCharType="begin"/>
            </w:r>
            <w:r w:rsidR="00CB26CC" w:rsidRPr="00B153FF">
              <w:rPr>
                <w:noProof/>
                <w:webHidden/>
                <w:lang w:val="hr-BA"/>
              </w:rPr>
              <w:instrText xml:space="preserve"> PAGEREF _Toc482038042 \h </w:instrText>
            </w:r>
            <w:r w:rsidR="00B54FBC" w:rsidRPr="00B153FF">
              <w:rPr>
                <w:noProof/>
                <w:webHidden/>
                <w:lang w:val="hr-BA"/>
              </w:rPr>
            </w:r>
            <w:r w:rsidR="00B54FBC" w:rsidRPr="00B153FF">
              <w:rPr>
                <w:noProof/>
                <w:webHidden/>
                <w:lang w:val="hr-BA"/>
              </w:rPr>
              <w:fldChar w:fldCharType="separate"/>
            </w:r>
            <w:r w:rsidR="00CB26CC" w:rsidRPr="00B153FF">
              <w:rPr>
                <w:noProof/>
                <w:webHidden/>
                <w:lang w:val="hr-BA"/>
              </w:rPr>
              <w:t>4</w:t>
            </w:r>
            <w:r w:rsidR="00B54FBC" w:rsidRPr="00B153FF">
              <w:rPr>
                <w:noProof/>
                <w:webHidden/>
                <w:lang w:val="hr-BA"/>
              </w:rPr>
              <w:fldChar w:fldCharType="end"/>
            </w:r>
          </w:hyperlink>
        </w:p>
        <w:p w:rsidR="00CB26CC" w:rsidRPr="00B153FF" w:rsidRDefault="00615A16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BA"/>
            </w:rPr>
          </w:pPr>
          <w:hyperlink w:anchor="_Toc482038043" w:history="1">
            <w:r w:rsidR="00CB26CC" w:rsidRPr="00B153FF">
              <w:rPr>
                <w:rStyle w:val="Hyperlink"/>
                <w:noProof/>
                <w:lang w:val="hr-BA"/>
              </w:rPr>
              <w:t>3.</w:t>
            </w:r>
            <w:r w:rsidR="00CB26CC" w:rsidRPr="00B153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BA"/>
              </w:rPr>
              <w:tab/>
            </w:r>
            <w:r w:rsidR="00CB26CC" w:rsidRPr="00B153FF">
              <w:rPr>
                <w:rStyle w:val="Hyperlink"/>
                <w:noProof/>
                <w:lang w:val="hr-BA"/>
              </w:rPr>
              <w:t>Program prikupljanja zahtjeva</w:t>
            </w:r>
            <w:r w:rsidR="00CB26CC" w:rsidRPr="00B153FF">
              <w:rPr>
                <w:noProof/>
                <w:webHidden/>
                <w:lang w:val="hr-BA"/>
              </w:rPr>
              <w:tab/>
            </w:r>
            <w:r w:rsidR="00B54FBC" w:rsidRPr="00B153FF">
              <w:rPr>
                <w:noProof/>
                <w:webHidden/>
                <w:lang w:val="hr-BA"/>
              </w:rPr>
              <w:fldChar w:fldCharType="begin"/>
            </w:r>
            <w:r w:rsidR="00CB26CC" w:rsidRPr="00B153FF">
              <w:rPr>
                <w:noProof/>
                <w:webHidden/>
                <w:lang w:val="hr-BA"/>
              </w:rPr>
              <w:instrText xml:space="preserve"> PAGEREF _Toc482038043 \h </w:instrText>
            </w:r>
            <w:r w:rsidR="00B54FBC" w:rsidRPr="00B153FF">
              <w:rPr>
                <w:noProof/>
                <w:webHidden/>
                <w:lang w:val="hr-BA"/>
              </w:rPr>
            </w:r>
            <w:r w:rsidR="00B54FBC" w:rsidRPr="00B153FF">
              <w:rPr>
                <w:noProof/>
                <w:webHidden/>
                <w:lang w:val="hr-BA"/>
              </w:rPr>
              <w:fldChar w:fldCharType="separate"/>
            </w:r>
            <w:r w:rsidR="00CB26CC" w:rsidRPr="00B153FF">
              <w:rPr>
                <w:noProof/>
                <w:webHidden/>
                <w:lang w:val="hr-BA"/>
              </w:rPr>
              <w:t>5</w:t>
            </w:r>
            <w:r w:rsidR="00B54FBC" w:rsidRPr="00B153FF">
              <w:rPr>
                <w:noProof/>
                <w:webHidden/>
                <w:lang w:val="hr-BA"/>
              </w:rPr>
              <w:fldChar w:fldCharType="end"/>
            </w:r>
          </w:hyperlink>
        </w:p>
        <w:p w:rsidR="00CB26CC" w:rsidRPr="00B153FF" w:rsidRDefault="00615A16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BA"/>
            </w:rPr>
          </w:pPr>
          <w:hyperlink w:anchor="_Toc482038044" w:history="1">
            <w:r w:rsidR="00CB26CC" w:rsidRPr="00B153FF">
              <w:rPr>
                <w:rStyle w:val="Hyperlink"/>
                <w:noProof/>
                <w:lang w:val="hr-BA"/>
              </w:rPr>
              <w:t>3.1</w:t>
            </w:r>
            <w:r w:rsidR="00CB26CC" w:rsidRPr="00B153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BA"/>
              </w:rPr>
              <w:tab/>
            </w:r>
            <w:r w:rsidR="00CB26CC" w:rsidRPr="00B153FF">
              <w:rPr>
                <w:rStyle w:val="Hyperlink"/>
                <w:noProof/>
                <w:lang w:val="hr-BA"/>
              </w:rPr>
              <w:t>Praćenje</w:t>
            </w:r>
            <w:r w:rsidR="00CB26CC" w:rsidRPr="00B153FF">
              <w:rPr>
                <w:noProof/>
                <w:webHidden/>
                <w:lang w:val="hr-BA"/>
              </w:rPr>
              <w:tab/>
            </w:r>
            <w:r w:rsidR="00B54FBC" w:rsidRPr="00B153FF">
              <w:rPr>
                <w:noProof/>
                <w:webHidden/>
                <w:lang w:val="hr-BA"/>
              </w:rPr>
              <w:fldChar w:fldCharType="begin"/>
            </w:r>
            <w:r w:rsidR="00CB26CC" w:rsidRPr="00B153FF">
              <w:rPr>
                <w:noProof/>
                <w:webHidden/>
                <w:lang w:val="hr-BA"/>
              </w:rPr>
              <w:instrText xml:space="preserve"> PAGEREF _Toc482038044 \h </w:instrText>
            </w:r>
            <w:r w:rsidR="00B54FBC" w:rsidRPr="00B153FF">
              <w:rPr>
                <w:noProof/>
                <w:webHidden/>
                <w:lang w:val="hr-BA"/>
              </w:rPr>
            </w:r>
            <w:r w:rsidR="00B54FBC" w:rsidRPr="00B153FF">
              <w:rPr>
                <w:noProof/>
                <w:webHidden/>
                <w:lang w:val="hr-BA"/>
              </w:rPr>
              <w:fldChar w:fldCharType="separate"/>
            </w:r>
            <w:r w:rsidR="00CB26CC" w:rsidRPr="00B153FF">
              <w:rPr>
                <w:noProof/>
                <w:webHidden/>
                <w:lang w:val="hr-BA"/>
              </w:rPr>
              <w:t>5</w:t>
            </w:r>
            <w:r w:rsidR="00B54FBC" w:rsidRPr="00B153FF">
              <w:rPr>
                <w:noProof/>
                <w:webHidden/>
                <w:lang w:val="hr-BA"/>
              </w:rPr>
              <w:fldChar w:fldCharType="end"/>
            </w:r>
          </w:hyperlink>
        </w:p>
        <w:p w:rsidR="00CB26CC" w:rsidRPr="00B153FF" w:rsidRDefault="00615A16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BA"/>
            </w:rPr>
          </w:pPr>
          <w:hyperlink w:anchor="_Toc482038045" w:history="1">
            <w:r w:rsidR="00CB26CC" w:rsidRPr="00B153FF">
              <w:rPr>
                <w:rStyle w:val="Hyperlink"/>
                <w:noProof/>
                <w:lang w:val="hr-BA"/>
              </w:rPr>
              <w:t>3.2</w:t>
            </w:r>
            <w:r w:rsidR="00CB26CC" w:rsidRPr="00B153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BA"/>
              </w:rPr>
              <w:tab/>
            </w:r>
            <w:r w:rsidR="00CB26CC" w:rsidRPr="00B153FF">
              <w:rPr>
                <w:rStyle w:val="Hyperlink"/>
                <w:noProof/>
                <w:lang w:val="hr-BA"/>
              </w:rPr>
              <w:t>Atributi</w:t>
            </w:r>
            <w:r w:rsidR="00CB26CC" w:rsidRPr="00B153FF">
              <w:rPr>
                <w:noProof/>
                <w:webHidden/>
                <w:lang w:val="hr-BA"/>
              </w:rPr>
              <w:tab/>
            </w:r>
            <w:r w:rsidR="00B54FBC" w:rsidRPr="00B153FF">
              <w:rPr>
                <w:noProof/>
                <w:webHidden/>
                <w:lang w:val="hr-BA"/>
              </w:rPr>
              <w:fldChar w:fldCharType="begin"/>
            </w:r>
            <w:r w:rsidR="00CB26CC" w:rsidRPr="00B153FF">
              <w:rPr>
                <w:noProof/>
                <w:webHidden/>
                <w:lang w:val="hr-BA"/>
              </w:rPr>
              <w:instrText xml:space="preserve"> PAGEREF _Toc482038045 \h </w:instrText>
            </w:r>
            <w:r w:rsidR="00B54FBC" w:rsidRPr="00B153FF">
              <w:rPr>
                <w:noProof/>
                <w:webHidden/>
                <w:lang w:val="hr-BA"/>
              </w:rPr>
            </w:r>
            <w:r w:rsidR="00B54FBC" w:rsidRPr="00B153FF">
              <w:rPr>
                <w:noProof/>
                <w:webHidden/>
                <w:lang w:val="hr-BA"/>
              </w:rPr>
              <w:fldChar w:fldCharType="separate"/>
            </w:r>
            <w:r w:rsidR="00CB26CC" w:rsidRPr="00B153FF">
              <w:rPr>
                <w:noProof/>
                <w:webHidden/>
                <w:lang w:val="hr-BA"/>
              </w:rPr>
              <w:t>5</w:t>
            </w:r>
            <w:r w:rsidR="00B54FBC" w:rsidRPr="00B153FF">
              <w:rPr>
                <w:noProof/>
                <w:webHidden/>
                <w:lang w:val="hr-BA"/>
              </w:rPr>
              <w:fldChar w:fldCharType="end"/>
            </w:r>
          </w:hyperlink>
        </w:p>
        <w:p w:rsidR="00CB26CC" w:rsidRPr="00B153FF" w:rsidRDefault="00615A16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val="hr-BA"/>
            </w:rPr>
          </w:pPr>
          <w:hyperlink w:anchor="_Toc482038046" w:history="1">
            <w:r w:rsidR="00CB26CC" w:rsidRPr="00B153FF">
              <w:rPr>
                <w:rStyle w:val="Hyperlink"/>
                <w:lang w:val="hr-BA"/>
              </w:rPr>
              <w:t>3.2.1</w:t>
            </w:r>
            <w:r w:rsidR="00CB26CC" w:rsidRPr="00B153FF">
              <w:rPr>
                <w:rFonts w:asciiTheme="minorHAnsi" w:eastAsiaTheme="minorEastAsia" w:hAnsiTheme="minorHAnsi" w:cstheme="minorBidi"/>
                <w:sz w:val="22"/>
                <w:szCs w:val="22"/>
                <w:lang w:val="hr-BA"/>
              </w:rPr>
              <w:tab/>
            </w:r>
            <w:r w:rsidR="00CB26CC" w:rsidRPr="00B153FF">
              <w:rPr>
                <w:rStyle w:val="Hyperlink"/>
                <w:lang w:val="hr-BA"/>
              </w:rPr>
              <w:t>Atributi za stavku praćenja</w:t>
            </w:r>
            <w:r w:rsidR="00CB26CC" w:rsidRPr="00B153FF">
              <w:rPr>
                <w:webHidden/>
                <w:lang w:val="hr-BA"/>
              </w:rPr>
              <w:tab/>
            </w:r>
            <w:r w:rsidR="00B54FBC" w:rsidRPr="00B153FF">
              <w:rPr>
                <w:webHidden/>
                <w:lang w:val="hr-BA"/>
              </w:rPr>
              <w:fldChar w:fldCharType="begin"/>
            </w:r>
            <w:r w:rsidR="00CB26CC" w:rsidRPr="00B153FF">
              <w:rPr>
                <w:webHidden/>
                <w:lang w:val="hr-BA"/>
              </w:rPr>
              <w:instrText xml:space="preserve"> PAGEREF _Toc482038046 \h </w:instrText>
            </w:r>
            <w:r w:rsidR="00B54FBC" w:rsidRPr="00B153FF">
              <w:rPr>
                <w:webHidden/>
                <w:lang w:val="hr-BA"/>
              </w:rPr>
            </w:r>
            <w:r w:rsidR="00B54FBC" w:rsidRPr="00B153FF">
              <w:rPr>
                <w:webHidden/>
                <w:lang w:val="hr-BA"/>
              </w:rPr>
              <w:fldChar w:fldCharType="separate"/>
            </w:r>
            <w:r w:rsidR="00CB26CC" w:rsidRPr="00B153FF">
              <w:rPr>
                <w:webHidden/>
                <w:lang w:val="hr-BA"/>
              </w:rPr>
              <w:t>5</w:t>
            </w:r>
            <w:r w:rsidR="00B54FBC" w:rsidRPr="00B153FF">
              <w:rPr>
                <w:webHidden/>
                <w:lang w:val="hr-BA"/>
              </w:rPr>
              <w:fldChar w:fldCharType="end"/>
            </w:r>
          </w:hyperlink>
        </w:p>
        <w:p w:rsidR="00CB26CC" w:rsidRPr="00B153FF" w:rsidRDefault="00615A16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BA"/>
            </w:rPr>
          </w:pPr>
          <w:hyperlink w:anchor="_Toc482038047" w:history="1">
            <w:r w:rsidR="00CB26CC" w:rsidRPr="00B153FF">
              <w:rPr>
                <w:rStyle w:val="Hyperlink"/>
                <w:noProof/>
                <w:lang w:val="hr-BA"/>
              </w:rPr>
              <w:t>3.3</w:t>
            </w:r>
            <w:r w:rsidR="00CB26CC" w:rsidRPr="00B153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BA"/>
              </w:rPr>
              <w:tab/>
            </w:r>
            <w:r w:rsidR="00CB26CC" w:rsidRPr="00B153FF">
              <w:rPr>
                <w:rStyle w:val="Hyperlink"/>
                <w:noProof/>
                <w:lang w:val="hr-BA"/>
              </w:rPr>
              <w:t>Aktivnosti i tok rada</w:t>
            </w:r>
            <w:r w:rsidR="00CB26CC" w:rsidRPr="00B153FF">
              <w:rPr>
                <w:noProof/>
                <w:webHidden/>
                <w:lang w:val="hr-BA"/>
              </w:rPr>
              <w:tab/>
            </w:r>
            <w:r w:rsidR="00B54FBC" w:rsidRPr="00B153FF">
              <w:rPr>
                <w:noProof/>
                <w:webHidden/>
                <w:lang w:val="hr-BA"/>
              </w:rPr>
              <w:fldChar w:fldCharType="begin"/>
            </w:r>
            <w:r w:rsidR="00CB26CC" w:rsidRPr="00B153FF">
              <w:rPr>
                <w:noProof/>
                <w:webHidden/>
                <w:lang w:val="hr-BA"/>
              </w:rPr>
              <w:instrText xml:space="preserve"> PAGEREF _Toc482038047 \h </w:instrText>
            </w:r>
            <w:r w:rsidR="00B54FBC" w:rsidRPr="00B153FF">
              <w:rPr>
                <w:noProof/>
                <w:webHidden/>
                <w:lang w:val="hr-BA"/>
              </w:rPr>
            </w:r>
            <w:r w:rsidR="00B54FBC" w:rsidRPr="00B153FF">
              <w:rPr>
                <w:noProof/>
                <w:webHidden/>
                <w:lang w:val="hr-BA"/>
              </w:rPr>
              <w:fldChar w:fldCharType="separate"/>
            </w:r>
            <w:r w:rsidR="00CB26CC" w:rsidRPr="00B153FF">
              <w:rPr>
                <w:noProof/>
                <w:webHidden/>
                <w:lang w:val="hr-BA"/>
              </w:rPr>
              <w:t>6</w:t>
            </w:r>
            <w:r w:rsidR="00B54FBC" w:rsidRPr="00B153FF">
              <w:rPr>
                <w:noProof/>
                <w:webHidden/>
                <w:lang w:val="hr-BA"/>
              </w:rPr>
              <w:fldChar w:fldCharType="end"/>
            </w:r>
          </w:hyperlink>
        </w:p>
        <w:p w:rsidR="00CB26CC" w:rsidRPr="00B153FF" w:rsidRDefault="00615A16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r-BA"/>
            </w:rPr>
          </w:pPr>
          <w:hyperlink w:anchor="_Toc482038048" w:history="1">
            <w:r w:rsidR="00CB26CC" w:rsidRPr="00B153FF">
              <w:rPr>
                <w:rStyle w:val="Hyperlink"/>
                <w:noProof/>
                <w:lang w:val="hr-BA"/>
              </w:rPr>
              <w:t>4.</w:t>
            </w:r>
            <w:r w:rsidR="00CB26CC" w:rsidRPr="00B153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r-BA"/>
              </w:rPr>
              <w:tab/>
            </w:r>
            <w:r w:rsidR="00CB26CC" w:rsidRPr="00B153FF">
              <w:rPr>
                <w:rStyle w:val="Hyperlink"/>
                <w:noProof/>
                <w:lang w:val="hr-BA"/>
              </w:rPr>
              <w:t>Kontrolne tačke</w:t>
            </w:r>
            <w:r w:rsidR="00CB26CC" w:rsidRPr="00B153FF">
              <w:rPr>
                <w:noProof/>
                <w:webHidden/>
                <w:lang w:val="hr-BA"/>
              </w:rPr>
              <w:tab/>
            </w:r>
            <w:r w:rsidR="00B54FBC" w:rsidRPr="00B153FF">
              <w:rPr>
                <w:noProof/>
                <w:webHidden/>
                <w:lang w:val="hr-BA"/>
              </w:rPr>
              <w:fldChar w:fldCharType="begin"/>
            </w:r>
            <w:r w:rsidR="00CB26CC" w:rsidRPr="00B153FF">
              <w:rPr>
                <w:noProof/>
                <w:webHidden/>
                <w:lang w:val="hr-BA"/>
              </w:rPr>
              <w:instrText xml:space="preserve"> PAGEREF _Toc482038048 \h </w:instrText>
            </w:r>
            <w:r w:rsidR="00B54FBC" w:rsidRPr="00B153FF">
              <w:rPr>
                <w:noProof/>
                <w:webHidden/>
                <w:lang w:val="hr-BA"/>
              </w:rPr>
            </w:r>
            <w:r w:rsidR="00B54FBC" w:rsidRPr="00B153FF">
              <w:rPr>
                <w:noProof/>
                <w:webHidden/>
                <w:lang w:val="hr-BA"/>
              </w:rPr>
              <w:fldChar w:fldCharType="separate"/>
            </w:r>
            <w:r w:rsidR="00CB26CC" w:rsidRPr="00B153FF">
              <w:rPr>
                <w:noProof/>
                <w:webHidden/>
                <w:lang w:val="hr-BA"/>
              </w:rPr>
              <w:t>6</w:t>
            </w:r>
            <w:r w:rsidR="00B54FBC" w:rsidRPr="00B153FF">
              <w:rPr>
                <w:noProof/>
                <w:webHidden/>
                <w:lang w:val="hr-BA"/>
              </w:rPr>
              <w:fldChar w:fldCharType="end"/>
            </w:r>
          </w:hyperlink>
        </w:p>
        <w:p w:rsidR="00CB26CC" w:rsidRDefault="00B54FBC">
          <w:r w:rsidRPr="00B153FF">
            <w:rPr>
              <w:noProof/>
              <w:lang w:val="hr-BA"/>
            </w:rPr>
            <w:fldChar w:fldCharType="end"/>
          </w:r>
        </w:p>
      </w:sdtContent>
    </w:sdt>
    <w:p w:rsidR="00CB26CC" w:rsidRDefault="00AA4C9D" w:rsidP="00472F2D">
      <w:pPr>
        <w:pStyle w:val="Title"/>
        <w:sectPr w:rsidR="00CB26CC" w:rsidSect="00A6455F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472F2D" w:rsidRDefault="00472F2D" w:rsidP="00472F2D">
      <w:pPr>
        <w:pStyle w:val="Title"/>
      </w:pPr>
      <w:r>
        <w:lastRenderedPageBreak/>
        <w:t xml:space="preserve">Requirements </w:t>
      </w:r>
      <w:r w:rsidRPr="00B153FF">
        <w:rPr>
          <w:noProof/>
          <w:lang w:val="hr-BA"/>
        </w:rPr>
        <w:t xml:space="preserve">menagment </w:t>
      </w:r>
      <w:r>
        <w:t>plan</w:t>
      </w:r>
    </w:p>
    <w:p w:rsidR="00A6455F" w:rsidRDefault="00A6455F">
      <w:pPr>
        <w:pStyle w:val="Title"/>
      </w:pPr>
    </w:p>
    <w:p w:rsidR="008B5149" w:rsidRPr="00B153FF" w:rsidRDefault="00B97330" w:rsidP="00CB26CC">
      <w:pPr>
        <w:pStyle w:val="Heading1"/>
        <w:rPr>
          <w:noProof/>
          <w:lang w:val="hr-BA"/>
        </w:rPr>
      </w:pPr>
      <w:bookmarkStart w:id="0" w:name="_Toc415652479"/>
      <w:bookmarkStart w:id="1" w:name="_Toc482038030"/>
      <w:r w:rsidRPr="00B153FF">
        <w:rPr>
          <w:noProof/>
          <w:lang w:val="hr-BA"/>
        </w:rPr>
        <w:t>Uvod</w:t>
      </w:r>
      <w:bookmarkEnd w:id="0"/>
      <w:bookmarkEnd w:id="1"/>
    </w:p>
    <w:p w:rsidR="00A6455F" w:rsidRPr="00B153FF" w:rsidRDefault="008E5DF3" w:rsidP="008B5149">
      <w:pPr>
        <w:pStyle w:val="Heading1"/>
        <w:numPr>
          <w:ilvl w:val="0"/>
          <w:numId w:val="0"/>
        </w:numPr>
        <w:ind w:left="720"/>
        <w:rPr>
          <w:rFonts w:ascii="Times New Roman" w:hAnsi="Times New Roman"/>
          <w:b w:val="0"/>
          <w:noProof/>
          <w:sz w:val="20"/>
          <w:lang w:val="hr-BA"/>
        </w:rPr>
      </w:pPr>
      <w:bookmarkStart w:id="2" w:name="_Toc415652480"/>
      <w:bookmarkStart w:id="3" w:name="_Toc482038031"/>
      <w:r w:rsidRPr="00B153FF">
        <w:rPr>
          <w:rFonts w:ascii="Times New Roman" w:hAnsi="Times New Roman"/>
          <w:b w:val="0"/>
          <w:noProof/>
          <w:sz w:val="20"/>
          <w:lang w:val="hr-BA"/>
        </w:rPr>
        <w:t>Ovaj dokument detaljno</w:t>
      </w:r>
      <w:r w:rsidR="008B5149" w:rsidRPr="00B153FF">
        <w:rPr>
          <w:rFonts w:ascii="Times New Roman" w:hAnsi="Times New Roman"/>
          <w:b w:val="0"/>
          <w:noProof/>
          <w:sz w:val="20"/>
          <w:lang w:val="hr-BA"/>
        </w:rPr>
        <w:t xml:space="preserve"> opisuje plan upravljanja zahtjevima i uključuje informacije za pravljenje modela zahtjeva</w:t>
      </w:r>
      <w:bookmarkEnd w:id="2"/>
      <w:r w:rsidR="00276295" w:rsidRPr="00B153FF">
        <w:rPr>
          <w:rFonts w:ascii="Times New Roman" w:hAnsi="Times New Roman"/>
          <w:b w:val="0"/>
          <w:noProof/>
          <w:sz w:val="20"/>
          <w:lang w:val="hr-BA"/>
        </w:rPr>
        <w:t>.</w:t>
      </w:r>
      <w:bookmarkEnd w:id="3"/>
    </w:p>
    <w:p w:rsidR="00A6455F" w:rsidRPr="00B153FF" w:rsidRDefault="00B97330" w:rsidP="00CB26CC">
      <w:pPr>
        <w:pStyle w:val="Heading2"/>
        <w:rPr>
          <w:noProof/>
          <w:lang w:val="hr-BA"/>
        </w:rPr>
      </w:pPr>
      <w:bookmarkStart w:id="4" w:name="_Toc415652481"/>
      <w:bookmarkStart w:id="5" w:name="_Toc482038032"/>
      <w:r w:rsidRPr="00B153FF">
        <w:rPr>
          <w:noProof/>
          <w:lang w:val="hr-BA"/>
        </w:rPr>
        <w:t>Namjena</w:t>
      </w:r>
      <w:bookmarkEnd w:id="4"/>
      <w:bookmarkEnd w:id="5"/>
    </w:p>
    <w:p w:rsidR="000D3238" w:rsidRPr="0059739C" w:rsidRDefault="002F6239" w:rsidP="006F3969">
      <w:pPr>
        <w:ind w:left="720"/>
        <w:jc w:val="both"/>
        <w:rPr>
          <w:noProof/>
          <w:lang w:val="hr-BA"/>
        </w:rPr>
      </w:pPr>
      <w:r w:rsidRPr="0059739C">
        <w:rPr>
          <w:noProof/>
          <w:lang w:val="hr-BA"/>
        </w:rPr>
        <w:t>Svrha ovog dokumenta je</w:t>
      </w:r>
      <w:r w:rsidR="008B5149" w:rsidRPr="0059739C">
        <w:rPr>
          <w:noProof/>
          <w:lang w:val="hr-BA"/>
        </w:rPr>
        <w:t xml:space="preserve"> da definiše procese zahtjeva i procedure</w:t>
      </w:r>
      <w:r w:rsidR="00276295" w:rsidRPr="0059739C">
        <w:rPr>
          <w:noProof/>
          <w:lang w:val="hr-BA"/>
        </w:rPr>
        <w:t xml:space="preserve"> koje projektni tim  koristi u </w:t>
      </w:r>
      <w:r w:rsidRPr="0059739C">
        <w:rPr>
          <w:noProof/>
          <w:lang w:val="hr-BA"/>
        </w:rPr>
        <w:t xml:space="preserve">toku rada na informacionom sistemu za </w:t>
      </w:r>
      <w:r w:rsidR="00A946C1">
        <w:rPr>
          <w:noProof/>
          <w:lang w:val="hr-BA"/>
        </w:rPr>
        <w:t>''</w:t>
      </w:r>
      <w:r w:rsidR="000D7963">
        <w:rPr>
          <w:noProof/>
          <w:lang w:val="hr-BA"/>
        </w:rPr>
        <w:t>Turističku agenciju</w:t>
      </w:r>
      <w:r w:rsidR="00A946C1">
        <w:rPr>
          <w:noProof/>
          <w:lang w:val="hr-BA"/>
        </w:rPr>
        <w:t>''</w:t>
      </w:r>
      <w:r w:rsidR="008B5149" w:rsidRPr="0059739C">
        <w:rPr>
          <w:noProof/>
          <w:lang w:val="hr-BA"/>
        </w:rPr>
        <w:t xml:space="preserve">. </w:t>
      </w:r>
    </w:p>
    <w:p w:rsidR="008B5149" w:rsidRPr="0059739C" w:rsidRDefault="008B5149" w:rsidP="006F3969">
      <w:pPr>
        <w:ind w:left="720"/>
        <w:jc w:val="both"/>
        <w:rPr>
          <w:noProof/>
          <w:lang w:val="hr-BA"/>
        </w:rPr>
      </w:pPr>
      <w:r w:rsidRPr="0059739C">
        <w:rPr>
          <w:noProof/>
          <w:lang w:val="hr-BA"/>
        </w:rPr>
        <w:t>Definiše</w:t>
      </w:r>
      <w:r w:rsidR="000D3238" w:rsidRPr="0059739C">
        <w:rPr>
          <w:noProof/>
          <w:lang w:val="hr-BA"/>
        </w:rPr>
        <w:t>:</w:t>
      </w:r>
      <w:r w:rsidRPr="0059739C">
        <w:rPr>
          <w:noProof/>
          <w:lang w:val="hr-BA"/>
        </w:rPr>
        <w:t xml:space="preserve"> kako će zahtjevi biti s</w:t>
      </w:r>
      <w:r w:rsidR="000D3238" w:rsidRPr="0059739C">
        <w:rPr>
          <w:noProof/>
          <w:lang w:val="hr-BA"/>
        </w:rPr>
        <w:t xml:space="preserve">ačuvani i modifikovani, </w:t>
      </w:r>
      <w:r w:rsidRPr="0059739C">
        <w:rPr>
          <w:noProof/>
          <w:lang w:val="hr-BA"/>
        </w:rPr>
        <w:t xml:space="preserve"> </w:t>
      </w:r>
      <w:r w:rsidR="00297BA9" w:rsidRPr="0059739C">
        <w:rPr>
          <w:noProof/>
          <w:lang w:val="hr-BA"/>
        </w:rPr>
        <w:t>način upravljanja sistemom,</w:t>
      </w:r>
      <w:r w:rsidR="000D3238" w:rsidRPr="0059739C">
        <w:rPr>
          <w:noProof/>
          <w:lang w:val="hr-BA"/>
        </w:rPr>
        <w:t xml:space="preserve"> projektni tim</w:t>
      </w:r>
      <w:r w:rsidR="00FA5593" w:rsidRPr="0059739C">
        <w:rPr>
          <w:noProof/>
          <w:lang w:val="hr-BA"/>
        </w:rPr>
        <w:t>, podjelu</w:t>
      </w:r>
      <w:r w:rsidR="000D3238" w:rsidRPr="0059739C">
        <w:rPr>
          <w:noProof/>
          <w:lang w:val="hr-BA"/>
        </w:rPr>
        <w:t xml:space="preserve"> zadataka i definiše potrebne resurse</w:t>
      </w:r>
      <w:r w:rsidRPr="0059739C">
        <w:rPr>
          <w:noProof/>
          <w:lang w:val="hr-BA"/>
        </w:rPr>
        <w:t>.</w:t>
      </w:r>
    </w:p>
    <w:p w:rsidR="00A6455F" w:rsidRPr="00B153FF" w:rsidRDefault="00B97330" w:rsidP="00CB26CC">
      <w:pPr>
        <w:pStyle w:val="Heading2"/>
        <w:rPr>
          <w:noProof/>
          <w:lang w:val="hr-BA"/>
        </w:rPr>
      </w:pPr>
      <w:bookmarkStart w:id="6" w:name="_Toc415652482"/>
      <w:bookmarkStart w:id="7" w:name="_Toc482038033"/>
      <w:r w:rsidRPr="00B153FF">
        <w:rPr>
          <w:noProof/>
          <w:lang w:val="hr-BA"/>
        </w:rPr>
        <w:t>Područje</w:t>
      </w:r>
      <w:bookmarkEnd w:id="6"/>
      <w:bookmarkEnd w:id="7"/>
    </w:p>
    <w:p w:rsidR="008B5149" w:rsidRPr="00B153FF" w:rsidRDefault="000D3238" w:rsidP="006F3969">
      <w:pPr>
        <w:ind w:left="720"/>
        <w:jc w:val="both"/>
        <w:rPr>
          <w:noProof/>
          <w:lang w:val="hr-BA"/>
        </w:rPr>
      </w:pPr>
      <w:r w:rsidRPr="00B153FF">
        <w:rPr>
          <w:noProof/>
          <w:lang w:val="hr-BA"/>
        </w:rPr>
        <w:t xml:space="preserve">Područje </w:t>
      </w:r>
      <w:r w:rsidR="008B5149" w:rsidRPr="00B153FF">
        <w:rPr>
          <w:noProof/>
          <w:lang w:val="hr-BA"/>
        </w:rPr>
        <w:t>obuhvata sam plan za upravljanje zahtjevima koji  govori do kojih granica se ide prilikom prikupljanja zahtjeva.</w:t>
      </w:r>
    </w:p>
    <w:p w:rsidR="00A6455F" w:rsidRPr="00B153FF" w:rsidRDefault="00B97330" w:rsidP="00CB26CC">
      <w:pPr>
        <w:pStyle w:val="Heading2"/>
        <w:rPr>
          <w:noProof/>
          <w:lang w:val="hr-BA"/>
        </w:rPr>
      </w:pPr>
      <w:bookmarkStart w:id="8" w:name="_Toc456598589"/>
      <w:bookmarkStart w:id="9" w:name="_Toc456600920"/>
      <w:bookmarkStart w:id="10" w:name="_Toc415652483"/>
      <w:bookmarkStart w:id="11" w:name="_Toc482038034"/>
      <w:r w:rsidRPr="00B153FF">
        <w:rPr>
          <w:noProof/>
          <w:lang w:val="hr-BA"/>
        </w:rPr>
        <w:t>Definicije</w:t>
      </w:r>
      <w:r w:rsidR="00AA4C9D" w:rsidRPr="00B153FF">
        <w:rPr>
          <w:noProof/>
          <w:lang w:val="hr-BA"/>
        </w:rPr>
        <w:t xml:space="preserve">, </w:t>
      </w:r>
      <w:r w:rsidRPr="00B153FF">
        <w:rPr>
          <w:noProof/>
          <w:lang w:val="hr-BA"/>
        </w:rPr>
        <w:t xml:space="preserve">akronimi </w:t>
      </w:r>
      <w:r w:rsidR="00AA4C9D" w:rsidRPr="00B153FF">
        <w:rPr>
          <w:noProof/>
          <w:lang w:val="hr-BA"/>
        </w:rPr>
        <w:t xml:space="preserve"> </w:t>
      </w:r>
      <w:r w:rsidRPr="00B153FF">
        <w:rPr>
          <w:noProof/>
          <w:lang w:val="hr-BA"/>
        </w:rPr>
        <w:t>i</w:t>
      </w:r>
      <w:r w:rsidR="00AA4C9D" w:rsidRPr="00B153FF">
        <w:rPr>
          <w:noProof/>
          <w:lang w:val="hr-BA"/>
        </w:rPr>
        <w:t xml:space="preserve"> </w:t>
      </w:r>
      <w:bookmarkEnd w:id="8"/>
      <w:bookmarkEnd w:id="9"/>
      <w:r w:rsidR="006B7F3F" w:rsidRPr="00B153FF">
        <w:rPr>
          <w:noProof/>
          <w:lang w:val="hr-BA"/>
        </w:rPr>
        <w:t>s</w:t>
      </w:r>
      <w:r w:rsidRPr="00B153FF">
        <w:rPr>
          <w:noProof/>
          <w:lang w:val="hr-BA"/>
        </w:rPr>
        <w:t>kraćenice</w:t>
      </w:r>
      <w:bookmarkEnd w:id="10"/>
      <w:bookmarkEnd w:id="11"/>
    </w:p>
    <w:p w:rsidR="008B5149" w:rsidRPr="00B153FF" w:rsidRDefault="008B5149" w:rsidP="008B5149">
      <w:pPr>
        <w:ind w:left="720"/>
        <w:rPr>
          <w:noProof/>
          <w:lang w:val="hr-BA"/>
        </w:rPr>
      </w:pPr>
      <w:r w:rsidRPr="00B153FF">
        <w:rPr>
          <w:noProof/>
          <w:lang w:val="hr-BA"/>
        </w:rPr>
        <w:t>Sve definicije, akronimi i skraćenice nalaze se u dokumentu Glossary.</w:t>
      </w:r>
    </w:p>
    <w:p w:rsidR="00A6455F" w:rsidRPr="00B153FF" w:rsidRDefault="00B97330" w:rsidP="00CB26CC">
      <w:pPr>
        <w:pStyle w:val="Heading2"/>
        <w:rPr>
          <w:noProof/>
          <w:lang w:val="hr-BA"/>
        </w:rPr>
      </w:pPr>
      <w:bookmarkStart w:id="12" w:name="_Toc415652484"/>
      <w:bookmarkStart w:id="13" w:name="_Toc482038035"/>
      <w:r w:rsidRPr="00B153FF">
        <w:rPr>
          <w:noProof/>
          <w:lang w:val="hr-BA"/>
        </w:rPr>
        <w:t>Pregled</w:t>
      </w:r>
      <w:bookmarkEnd w:id="12"/>
      <w:bookmarkEnd w:id="13"/>
    </w:p>
    <w:p w:rsidR="00A6455F" w:rsidRPr="00B153FF" w:rsidRDefault="008B5149" w:rsidP="008B5149">
      <w:pPr>
        <w:pStyle w:val="BodyText"/>
        <w:rPr>
          <w:noProof/>
          <w:lang w:val="hr-BA"/>
        </w:rPr>
      </w:pPr>
      <w:r w:rsidRPr="00B153FF">
        <w:rPr>
          <w:noProof/>
          <w:lang w:val="hr-BA"/>
        </w:rPr>
        <w:t>U nastavku dokumenta nalaze se objašnjenja kako se vrši menadžment zahtjeva, koji se alati, okruženja i infrastrukture koriste, kao i puni opis rada i status zahtjeva koji se trebaju implementirati.</w:t>
      </w:r>
    </w:p>
    <w:p w:rsidR="008B5149" w:rsidRPr="00B153FF" w:rsidRDefault="008B5149" w:rsidP="008B5149">
      <w:pPr>
        <w:pStyle w:val="BodyText"/>
        <w:rPr>
          <w:noProof/>
          <w:lang w:val="hr-BA"/>
        </w:rPr>
      </w:pPr>
    </w:p>
    <w:p w:rsidR="00A6455F" w:rsidRPr="00B153FF" w:rsidRDefault="00B97330" w:rsidP="00CB26CC">
      <w:pPr>
        <w:pStyle w:val="Heading1"/>
        <w:rPr>
          <w:noProof/>
          <w:lang w:val="hr-BA"/>
        </w:rPr>
      </w:pPr>
      <w:bookmarkStart w:id="14" w:name="_Toc415652485"/>
      <w:bookmarkStart w:id="15" w:name="_Toc482038036"/>
      <w:r w:rsidRPr="00B153FF">
        <w:rPr>
          <w:noProof/>
          <w:lang w:val="hr-BA"/>
        </w:rPr>
        <w:t>Upravljanje zahtjevima</w:t>
      </w:r>
      <w:bookmarkEnd w:id="14"/>
      <w:bookmarkEnd w:id="15"/>
    </w:p>
    <w:p w:rsidR="00633CBB" w:rsidRPr="00B153FF" w:rsidRDefault="00633CBB" w:rsidP="00633CBB">
      <w:pPr>
        <w:rPr>
          <w:noProof/>
          <w:lang w:val="hr-BA"/>
        </w:rPr>
      </w:pPr>
    </w:p>
    <w:p w:rsidR="00A6455F" w:rsidRPr="00B153FF" w:rsidRDefault="00B97330" w:rsidP="00CB26CC">
      <w:pPr>
        <w:pStyle w:val="Heading2"/>
        <w:rPr>
          <w:noProof/>
          <w:lang w:val="hr-BA"/>
        </w:rPr>
      </w:pPr>
      <w:bookmarkStart w:id="16" w:name="_Toc415652486"/>
      <w:bookmarkStart w:id="17" w:name="_Toc482038037"/>
      <w:r w:rsidRPr="00B153FF">
        <w:rPr>
          <w:noProof/>
          <w:lang w:val="hr-BA"/>
        </w:rPr>
        <w:t>Organizacija</w:t>
      </w:r>
      <w:r w:rsidR="00AA4C9D" w:rsidRPr="00B153FF">
        <w:rPr>
          <w:noProof/>
          <w:lang w:val="hr-BA"/>
        </w:rPr>
        <w:t xml:space="preserve">, </w:t>
      </w:r>
      <w:r w:rsidRPr="00B153FF">
        <w:rPr>
          <w:noProof/>
          <w:lang w:val="hr-BA"/>
        </w:rPr>
        <w:t>odgovornosti i interfejsi</w:t>
      </w:r>
      <w:bookmarkEnd w:id="16"/>
      <w:bookmarkEnd w:id="17"/>
    </w:p>
    <w:p w:rsidR="008B5149" w:rsidRPr="00B153FF" w:rsidRDefault="008B5149" w:rsidP="00CB26CC">
      <w:pPr>
        <w:pStyle w:val="Heading3"/>
        <w:rPr>
          <w:noProof/>
          <w:lang w:val="hr-BA"/>
        </w:rPr>
      </w:pPr>
      <w:bookmarkStart w:id="18" w:name="_Toc352077029"/>
      <w:bookmarkStart w:id="19" w:name="_Toc415652487"/>
      <w:bookmarkStart w:id="20" w:name="_Toc482038038"/>
      <w:r w:rsidRPr="00B153FF">
        <w:rPr>
          <w:noProof/>
          <w:lang w:val="hr-BA"/>
        </w:rPr>
        <w:t>Projektni Menadžer</w:t>
      </w:r>
      <w:bookmarkEnd w:id="18"/>
      <w:bookmarkEnd w:id="19"/>
      <w:bookmarkEnd w:id="20"/>
    </w:p>
    <w:p w:rsidR="008B5149" w:rsidRPr="00B153FF" w:rsidRDefault="008B5149" w:rsidP="006F3969">
      <w:pPr>
        <w:ind w:left="720"/>
        <w:jc w:val="both"/>
        <w:rPr>
          <w:noProof/>
          <w:lang w:val="hr-BA"/>
        </w:rPr>
      </w:pPr>
      <w:r w:rsidRPr="00B153FF">
        <w:rPr>
          <w:noProof/>
          <w:lang w:val="hr-BA"/>
        </w:rPr>
        <w:t>Projektni menadžer je zadužen za prikupljanje zahtjeva od klijenata i prosljeđivanje zahtjeva timu na dalju analizu. Takođe se bavi pregovorima sa klijentom, dogovara moguće promjene u zahtjevima i prezentuje rezultate tima.</w:t>
      </w:r>
    </w:p>
    <w:p w:rsidR="008B5149" w:rsidRPr="00B153FF" w:rsidRDefault="008B5149" w:rsidP="00CB26CC">
      <w:pPr>
        <w:pStyle w:val="Heading3"/>
        <w:rPr>
          <w:noProof/>
          <w:lang w:val="hr-BA"/>
        </w:rPr>
      </w:pPr>
      <w:bookmarkStart w:id="21" w:name="_Toc415652488"/>
      <w:bookmarkStart w:id="22" w:name="_Toc482038039"/>
      <w:r w:rsidRPr="00B153FF">
        <w:rPr>
          <w:noProof/>
          <w:lang w:val="hr-BA"/>
        </w:rPr>
        <w:t>Programer</w:t>
      </w:r>
      <w:bookmarkEnd w:id="21"/>
      <w:bookmarkEnd w:id="22"/>
    </w:p>
    <w:p w:rsidR="008B5149" w:rsidRPr="00B153FF" w:rsidRDefault="008B5149" w:rsidP="006F3969">
      <w:pPr>
        <w:ind w:left="720"/>
        <w:jc w:val="both"/>
        <w:rPr>
          <w:noProof/>
          <w:lang w:val="hr-BA"/>
        </w:rPr>
      </w:pPr>
      <w:r w:rsidRPr="00B153FF">
        <w:rPr>
          <w:noProof/>
          <w:lang w:val="hr-BA"/>
        </w:rPr>
        <w:t>Programer održava matricu zahtjeva svih klijenata i kreira program u skladu sa tim zahtjevima. Takođe učestvuje u analizi zahtjeva i registruje tekuće promjene zahtjeva.</w:t>
      </w:r>
    </w:p>
    <w:p w:rsidR="008B5149" w:rsidRPr="00B153FF" w:rsidRDefault="008B5149" w:rsidP="00CB26CC">
      <w:pPr>
        <w:pStyle w:val="Heading3"/>
        <w:rPr>
          <w:noProof/>
          <w:lang w:val="hr-BA"/>
        </w:rPr>
      </w:pPr>
      <w:bookmarkStart w:id="23" w:name="_Toc352077031"/>
      <w:bookmarkStart w:id="24" w:name="_Toc415652489"/>
      <w:bookmarkStart w:id="25" w:name="_Toc482038040"/>
      <w:r w:rsidRPr="00B153FF">
        <w:rPr>
          <w:noProof/>
          <w:lang w:val="hr-BA"/>
        </w:rPr>
        <w:t>Klijent</w:t>
      </w:r>
      <w:bookmarkEnd w:id="23"/>
      <w:bookmarkEnd w:id="24"/>
      <w:bookmarkEnd w:id="25"/>
    </w:p>
    <w:p w:rsidR="008B5149" w:rsidRPr="00B153FF" w:rsidRDefault="008B5149" w:rsidP="006F3969">
      <w:pPr>
        <w:ind w:left="720"/>
        <w:jc w:val="both"/>
        <w:rPr>
          <w:noProof/>
          <w:lang w:val="hr-BA"/>
        </w:rPr>
      </w:pPr>
      <w:r w:rsidRPr="00B153FF">
        <w:rPr>
          <w:noProof/>
          <w:lang w:val="hr-BA"/>
        </w:rPr>
        <w:t>Klijent je odgovoran za definisanje i validaciju svih zahtjeva.</w:t>
      </w:r>
    </w:p>
    <w:p w:rsidR="008B5149" w:rsidRPr="00B153FF" w:rsidRDefault="008B5149" w:rsidP="00CB26CC">
      <w:pPr>
        <w:pStyle w:val="Heading3"/>
        <w:rPr>
          <w:noProof/>
          <w:lang w:val="hr-BA"/>
        </w:rPr>
      </w:pPr>
      <w:bookmarkStart w:id="26" w:name="_Toc352077032"/>
      <w:bookmarkStart w:id="27" w:name="_Toc415652490"/>
      <w:bookmarkStart w:id="28" w:name="_Toc482038041"/>
      <w:r w:rsidRPr="00B153FF">
        <w:rPr>
          <w:noProof/>
          <w:lang w:val="hr-BA"/>
        </w:rPr>
        <w:t>Provjera kvaliteta/Test Menadžer</w:t>
      </w:r>
      <w:bookmarkEnd w:id="26"/>
      <w:bookmarkEnd w:id="27"/>
      <w:bookmarkEnd w:id="28"/>
    </w:p>
    <w:p w:rsidR="008B5149" w:rsidRPr="00B153FF" w:rsidRDefault="008B5149" w:rsidP="006F3969">
      <w:pPr>
        <w:ind w:left="720"/>
        <w:jc w:val="both"/>
        <w:rPr>
          <w:noProof/>
          <w:lang w:val="hr-BA"/>
        </w:rPr>
      </w:pPr>
      <w:r w:rsidRPr="00B153FF">
        <w:rPr>
          <w:noProof/>
          <w:lang w:val="hr-BA"/>
        </w:rPr>
        <w:t>Test menadžer je odgovoran da vrši poređenje krajnjeg</w:t>
      </w:r>
      <w:r w:rsidR="00766953" w:rsidRPr="00B153FF">
        <w:rPr>
          <w:noProof/>
          <w:lang w:val="hr-BA"/>
        </w:rPr>
        <w:t xml:space="preserve"> </w:t>
      </w:r>
      <w:r w:rsidRPr="00B153FF">
        <w:rPr>
          <w:noProof/>
          <w:lang w:val="hr-BA"/>
        </w:rPr>
        <w:t xml:space="preserve"> proizvoda sa zahtjevima koje je klijent podnio kako bi uradi</w:t>
      </w:r>
      <w:r w:rsidR="00766953" w:rsidRPr="00B153FF">
        <w:rPr>
          <w:noProof/>
          <w:lang w:val="hr-BA"/>
        </w:rPr>
        <w:t xml:space="preserve">o validaciju. </w:t>
      </w:r>
    </w:p>
    <w:p w:rsidR="008B5149" w:rsidRPr="00B153FF" w:rsidRDefault="008B5149" w:rsidP="008B5149">
      <w:pPr>
        <w:ind w:left="720"/>
        <w:rPr>
          <w:noProof/>
          <w:lang w:val="hr-BA"/>
        </w:rPr>
      </w:pPr>
    </w:p>
    <w:p w:rsidR="00A6455F" w:rsidRPr="00B153FF" w:rsidRDefault="00B97330" w:rsidP="00CB26CC">
      <w:pPr>
        <w:pStyle w:val="Heading2"/>
        <w:rPr>
          <w:noProof/>
          <w:lang w:val="hr-BA"/>
        </w:rPr>
      </w:pPr>
      <w:bookmarkStart w:id="29" w:name="_Toc415652491"/>
      <w:bookmarkStart w:id="30" w:name="_Toc482038042"/>
      <w:r w:rsidRPr="00B153FF">
        <w:rPr>
          <w:noProof/>
          <w:lang w:val="hr-BA"/>
        </w:rPr>
        <w:t>Alati</w:t>
      </w:r>
      <w:r w:rsidR="00AA4C9D" w:rsidRPr="00B153FF">
        <w:rPr>
          <w:noProof/>
          <w:lang w:val="hr-BA"/>
        </w:rPr>
        <w:t xml:space="preserve">, </w:t>
      </w:r>
      <w:r w:rsidRPr="00B153FF">
        <w:rPr>
          <w:noProof/>
          <w:lang w:val="hr-BA"/>
        </w:rPr>
        <w:t>okruženje i</w:t>
      </w:r>
      <w:r w:rsidR="00AA4C9D" w:rsidRPr="00B153FF">
        <w:rPr>
          <w:noProof/>
          <w:lang w:val="hr-BA"/>
        </w:rPr>
        <w:t xml:space="preserve"> </w:t>
      </w:r>
      <w:r w:rsidRPr="00B153FF">
        <w:rPr>
          <w:noProof/>
          <w:lang w:val="hr-BA"/>
        </w:rPr>
        <w:t>infrastrukture</w:t>
      </w:r>
      <w:bookmarkEnd w:id="29"/>
      <w:bookmarkEnd w:id="30"/>
    </w:p>
    <w:p w:rsidR="00633CBB" w:rsidRDefault="00633CBB" w:rsidP="00A1172D">
      <w:pPr>
        <w:pStyle w:val="BodyText"/>
        <w:numPr>
          <w:ilvl w:val="0"/>
          <w:numId w:val="33"/>
        </w:numPr>
        <w:spacing w:line="240" w:lineRule="auto"/>
        <w:rPr>
          <w:lang w:val="sr-Latn-BA"/>
        </w:rPr>
      </w:pPr>
      <w:r>
        <w:rPr>
          <w:lang w:val="sr-Latn-BA"/>
        </w:rPr>
        <w:t>Za kreiranje i modelovanje zahtjeva koristiće se program Sybase Powerdesigner.</w:t>
      </w:r>
    </w:p>
    <w:p w:rsidR="00633CBB" w:rsidRDefault="00633CBB" w:rsidP="00A1172D">
      <w:pPr>
        <w:pStyle w:val="BodyText"/>
        <w:numPr>
          <w:ilvl w:val="0"/>
          <w:numId w:val="33"/>
        </w:numPr>
        <w:spacing w:line="240" w:lineRule="auto"/>
        <w:rPr>
          <w:lang w:val="sr-Latn-BA"/>
        </w:rPr>
      </w:pPr>
      <w:r>
        <w:rPr>
          <w:lang w:val="sr-Latn-BA"/>
        </w:rPr>
        <w:t>Za kodiranje proizvoda koristiće se Eclipse IDE.</w:t>
      </w:r>
    </w:p>
    <w:p w:rsidR="00633CBB" w:rsidRPr="00C05CFA" w:rsidRDefault="00633CBB" w:rsidP="00A1172D">
      <w:pPr>
        <w:pStyle w:val="BodyText"/>
        <w:numPr>
          <w:ilvl w:val="0"/>
          <w:numId w:val="33"/>
        </w:numPr>
        <w:spacing w:line="240" w:lineRule="auto"/>
        <w:rPr>
          <w:lang w:val="sr-Latn-BA"/>
        </w:rPr>
      </w:pPr>
      <w:r>
        <w:rPr>
          <w:lang w:val="sr-Latn-BA"/>
        </w:rPr>
        <w:t>VCS koji se koristi je Subversion.</w:t>
      </w:r>
    </w:p>
    <w:p w:rsidR="00A6455F" w:rsidRPr="00B153FF" w:rsidRDefault="00B97330" w:rsidP="00CB26CC">
      <w:pPr>
        <w:pStyle w:val="Heading1"/>
        <w:rPr>
          <w:noProof/>
          <w:lang w:val="hr-BA"/>
        </w:rPr>
      </w:pPr>
      <w:bookmarkStart w:id="31" w:name="_Toc415652492"/>
      <w:bookmarkStart w:id="32" w:name="_Toc482038043"/>
      <w:r w:rsidRPr="00B153FF">
        <w:rPr>
          <w:noProof/>
          <w:lang w:val="hr-BA"/>
        </w:rPr>
        <w:lastRenderedPageBreak/>
        <w:t>Program prikupljanja zahtjeva</w:t>
      </w:r>
      <w:bookmarkEnd w:id="31"/>
      <w:bookmarkEnd w:id="32"/>
    </w:p>
    <w:p w:rsidR="00A6455F" w:rsidRPr="00B153FF" w:rsidRDefault="00633CBB" w:rsidP="00CB26CC">
      <w:pPr>
        <w:pStyle w:val="Heading2"/>
        <w:rPr>
          <w:noProof/>
          <w:lang w:val="hr-BA"/>
        </w:rPr>
      </w:pPr>
      <w:bookmarkStart w:id="33" w:name="_Toc415652493"/>
      <w:bookmarkStart w:id="34" w:name="_Toc482038044"/>
      <w:r w:rsidRPr="00B153FF">
        <w:rPr>
          <w:noProof/>
          <w:lang w:val="hr-BA"/>
        </w:rPr>
        <w:t>Praćenje</w:t>
      </w:r>
      <w:bookmarkEnd w:id="33"/>
      <w:bookmarkEnd w:id="34"/>
    </w:p>
    <w:p w:rsidR="00A6455F" w:rsidRPr="00B153FF" w:rsidRDefault="00633CBB" w:rsidP="00633CBB">
      <w:pPr>
        <w:ind w:left="720"/>
        <w:rPr>
          <w:noProof/>
          <w:lang w:val="hr-BA"/>
        </w:rPr>
      </w:pPr>
      <w:r w:rsidRPr="00B153FF">
        <w:rPr>
          <w:noProof/>
          <w:lang w:val="hr-BA"/>
        </w:rPr>
        <w:t>Praćenje upravljanja zahtjevima vrši se pomoću Power Designer-a.</w:t>
      </w:r>
      <w:r w:rsidR="00AA4C9D" w:rsidRPr="00B153FF">
        <w:rPr>
          <w:noProof/>
          <w:lang w:val="hr-BA"/>
        </w:rPr>
        <w:t xml:space="preserve"> </w:t>
      </w:r>
    </w:p>
    <w:p w:rsidR="00A6455F" w:rsidRPr="00B153FF" w:rsidRDefault="00B97330" w:rsidP="00CB26CC">
      <w:pPr>
        <w:pStyle w:val="Heading2"/>
        <w:rPr>
          <w:noProof/>
          <w:lang w:val="hr-BA"/>
        </w:rPr>
      </w:pPr>
      <w:bookmarkStart w:id="35" w:name="_Toc415652494"/>
      <w:bookmarkStart w:id="36" w:name="_Toc482038045"/>
      <w:r w:rsidRPr="00B153FF">
        <w:rPr>
          <w:noProof/>
          <w:lang w:val="hr-BA"/>
        </w:rPr>
        <w:t>Atributi</w:t>
      </w:r>
      <w:bookmarkEnd w:id="35"/>
      <w:bookmarkEnd w:id="36"/>
    </w:p>
    <w:p w:rsidR="00633CBB" w:rsidRPr="00B153FF" w:rsidRDefault="00633CBB" w:rsidP="00CB26CC">
      <w:pPr>
        <w:pStyle w:val="Heading3"/>
        <w:rPr>
          <w:noProof/>
          <w:lang w:val="hr-BA"/>
        </w:rPr>
      </w:pPr>
      <w:bookmarkStart w:id="37" w:name="_Toc415652495"/>
      <w:bookmarkStart w:id="38" w:name="_Toc482038046"/>
      <w:r w:rsidRPr="00B153FF">
        <w:rPr>
          <w:noProof/>
          <w:lang w:val="hr-BA"/>
        </w:rPr>
        <w:t>Atributi za stavku praćenja</w:t>
      </w:r>
      <w:bookmarkEnd w:id="37"/>
      <w:bookmarkEnd w:id="38"/>
    </w:p>
    <w:p w:rsidR="00633CBB" w:rsidRPr="00B153FF" w:rsidRDefault="00633CBB" w:rsidP="00633CBB">
      <w:pPr>
        <w:pStyle w:val="Subheading"/>
        <w:rPr>
          <w:noProof/>
          <w:lang w:val="hr-BA"/>
        </w:rPr>
      </w:pPr>
      <w:r w:rsidRPr="00B153FF">
        <w:rPr>
          <w:noProof/>
          <w:lang w:val="hr-BA"/>
        </w:rPr>
        <w:t>Status</w:t>
      </w:r>
    </w:p>
    <w:tbl>
      <w:tblPr>
        <w:tblW w:w="4250" w:type="pct"/>
        <w:tblCellSpacing w:w="15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808080"/>
          <w:insideV w:val="outset" w:sz="6" w:space="0" w:color="80808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6373"/>
      </w:tblGrid>
      <w:tr w:rsidR="00633CBB" w:rsidRPr="00B153FF" w:rsidTr="004A7E6B">
        <w:trPr>
          <w:tblCellSpacing w:w="15" w:type="dxa"/>
        </w:trPr>
        <w:tc>
          <w:tcPr>
            <w:tcW w:w="1088" w:type="pct"/>
          </w:tcPr>
          <w:p w:rsidR="00633CBB" w:rsidRPr="00B153FF" w:rsidRDefault="00633CBB" w:rsidP="004A7E6B">
            <w:pPr>
              <w:rPr>
                <w:noProof/>
                <w:sz w:val="24"/>
                <w:szCs w:val="24"/>
                <w:lang w:val="hr-BA"/>
              </w:rPr>
            </w:pPr>
            <w:r w:rsidRPr="00B153FF">
              <w:rPr>
                <w:noProof/>
                <w:lang w:val="hr-BA"/>
              </w:rPr>
              <w:t>Predloženo</w:t>
            </w:r>
          </w:p>
        </w:tc>
        <w:tc>
          <w:tcPr>
            <w:tcW w:w="3856" w:type="pct"/>
          </w:tcPr>
          <w:p w:rsidR="00633CBB" w:rsidRPr="00B153FF" w:rsidRDefault="00633CBB" w:rsidP="006F3969">
            <w:pPr>
              <w:pStyle w:val="InfoBlue"/>
              <w:ind w:left="0"/>
              <w:jc w:val="both"/>
              <w:rPr>
                <w:noProof/>
                <w:sz w:val="24"/>
                <w:szCs w:val="24"/>
                <w:lang w:val="hr-BA"/>
              </w:rPr>
            </w:pPr>
            <w:r w:rsidRPr="00B153FF">
              <w:rPr>
                <w:i w:val="0"/>
                <w:noProof/>
                <w:color w:val="auto"/>
                <w:lang w:val="hr-BA"/>
              </w:rPr>
              <w:t>Služi za predstavljanje osobina koje bi se mogle obaviti, ali nisu potvrđene od strane kontrolne grupe.</w:t>
            </w:r>
          </w:p>
        </w:tc>
      </w:tr>
      <w:tr w:rsidR="00633CBB" w:rsidRPr="00B153FF" w:rsidTr="004A7E6B">
        <w:trPr>
          <w:tblCellSpacing w:w="15" w:type="dxa"/>
        </w:trPr>
        <w:tc>
          <w:tcPr>
            <w:tcW w:w="1088" w:type="pct"/>
          </w:tcPr>
          <w:p w:rsidR="00633CBB" w:rsidRPr="00B153FF" w:rsidRDefault="00633CBB" w:rsidP="004A7E6B">
            <w:pPr>
              <w:rPr>
                <w:noProof/>
                <w:sz w:val="24"/>
                <w:szCs w:val="24"/>
                <w:lang w:val="hr-BA"/>
              </w:rPr>
            </w:pPr>
            <w:r w:rsidRPr="00B153FF">
              <w:rPr>
                <w:noProof/>
                <w:lang w:val="hr-BA"/>
              </w:rPr>
              <w:t>Odobreno</w:t>
            </w:r>
          </w:p>
        </w:tc>
        <w:tc>
          <w:tcPr>
            <w:tcW w:w="3856" w:type="pct"/>
          </w:tcPr>
          <w:p w:rsidR="00633CBB" w:rsidRPr="00B153FF" w:rsidRDefault="00633CBB" w:rsidP="004A7E6B">
            <w:pPr>
              <w:pStyle w:val="InfoBlue"/>
              <w:ind w:left="0"/>
              <w:jc w:val="both"/>
              <w:rPr>
                <w:i w:val="0"/>
                <w:noProof/>
                <w:color w:val="auto"/>
                <w:szCs w:val="24"/>
                <w:lang w:val="hr-BA"/>
              </w:rPr>
            </w:pPr>
            <w:r w:rsidRPr="00B153FF">
              <w:rPr>
                <w:i w:val="0"/>
                <w:noProof/>
                <w:color w:val="auto"/>
                <w:szCs w:val="24"/>
                <w:lang w:val="hr-BA"/>
              </w:rPr>
              <w:t>Osobine koje su potvrđene od strane kontrolne grupe.</w:t>
            </w:r>
          </w:p>
        </w:tc>
      </w:tr>
      <w:tr w:rsidR="00633CBB" w:rsidRPr="00B153FF" w:rsidTr="004A7E6B">
        <w:trPr>
          <w:tblCellSpacing w:w="15" w:type="dxa"/>
        </w:trPr>
        <w:tc>
          <w:tcPr>
            <w:tcW w:w="1088" w:type="pct"/>
          </w:tcPr>
          <w:p w:rsidR="00633CBB" w:rsidRPr="00B153FF" w:rsidRDefault="00633CBB" w:rsidP="004A7E6B">
            <w:pPr>
              <w:rPr>
                <w:noProof/>
                <w:lang w:val="hr-BA"/>
              </w:rPr>
            </w:pPr>
            <w:r w:rsidRPr="00B153FF">
              <w:rPr>
                <w:noProof/>
                <w:lang w:val="hr-BA"/>
              </w:rPr>
              <w:t>Odbijeno</w:t>
            </w:r>
          </w:p>
        </w:tc>
        <w:tc>
          <w:tcPr>
            <w:tcW w:w="3856" w:type="pct"/>
          </w:tcPr>
          <w:p w:rsidR="00633CBB" w:rsidRPr="00B153FF" w:rsidRDefault="00633CBB" w:rsidP="004A7E6B">
            <w:pPr>
              <w:pStyle w:val="InfoBlue"/>
              <w:ind w:left="0"/>
              <w:jc w:val="both"/>
              <w:rPr>
                <w:noProof/>
                <w:lang w:val="hr-BA"/>
              </w:rPr>
            </w:pPr>
            <w:r w:rsidRPr="00B153FF">
              <w:rPr>
                <w:i w:val="0"/>
                <w:noProof/>
                <w:color w:val="auto"/>
                <w:lang w:val="hr-BA"/>
              </w:rPr>
              <w:t>Osobine koje su odbijene od strane kontrolne grupe.</w:t>
            </w:r>
          </w:p>
        </w:tc>
      </w:tr>
      <w:tr w:rsidR="00633CBB" w:rsidRPr="00B153FF" w:rsidTr="004A7E6B">
        <w:trPr>
          <w:tblCellSpacing w:w="15" w:type="dxa"/>
        </w:trPr>
        <w:tc>
          <w:tcPr>
            <w:tcW w:w="1088" w:type="pct"/>
          </w:tcPr>
          <w:p w:rsidR="00633CBB" w:rsidRPr="00B153FF" w:rsidRDefault="00633CBB" w:rsidP="004A7E6B">
            <w:pPr>
              <w:rPr>
                <w:noProof/>
                <w:sz w:val="24"/>
                <w:szCs w:val="24"/>
                <w:lang w:val="hr-BA"/>
              </w:rPr>
            </w:pPr>
            <w:r w:rsidRPr="00B153FF">
              <w:rPr>
                <w:noProof/>
                <w:lang w:val="hr-BA"/>
              </w:rPr>
              <w:t>Pripojeno</w:t>
            </w:r>
          </w:p>
        </w:tc>
        <w:tc>
          <w:tcPr>
            <w:tcW w:w="3856" w:type="pct"/>
          </w:tcPr>
          <w:p w:rsidR="00633CBB" w:rsidRPr="00B153FF" w:rsidRDefault="00633CBB" w:rsidP="004A7E6B">
            <w:pPr>
              <w:pStyle w:val="InfoBlue"/>
              <w:ind w:left="0"/>
              <w:jc w:val="both"/>
              <w:rPr>
                <w:noProof/>
                <w:sz w:val="24"/>
                <w:szCs w:val="24"/>
                <w:lang w:val="hr-BA"/>
              </w:rPr>
            </w:pPr>
            <w:r w:rsidRPr="00B153FF">
              <w:rPr>
                <w:i w:val="0"/>
                <w:noProof/>
                <w:color w:val="auto"/>
                <w:lang w:val="hr-BA"/>
              </w:rPr>
              <w:t>Osobine koje su pripojene projektu u nekom trenutku.</w:t>
            </w:r>
          </w:p>
        </w:tc>
      </w:tr>
    </w:tbl>
    <w:p w:rsidR="00633CBB" w:rsidRPr="00B153FF" w:rsidRDefault="00633CBB" w:rsidP="00633CBB">
      <w:pPr>
        <w:pStyle w:val="Subheading"/>
        <w:rPr>
          <w:rStyle w:val="Strong"/>
          <w:b/>
          <w:bCs/>
          <w:noProof/>
          <w:lang w:val="hr-BA"/>
        </w:rPr>
      </w:pPr>
      <w:r w:rsidRPr="00B153FF">
        <w:rPr>
          <w:rStyle w:val="Strong"/>
          <w:b/>
          <w:bCs/>
          <w:noProof/>
          <w:lang w:val="hr-BA"/>
        </w:rPr>
        <w:t>Korisno</w:t>
      </w:r>
    </w:p>
    <w:p w:rsidR="00633CBB" w:rsidRPr="00EC2B41" w:rsidRDefault="00633CBB" w:rsidP="00633CBB">
      <w:pPr>
        <w:pStyle w:val="InfoBlue"/>
      </w:pPr>
    </w:p>
    <w:tbl>
      <w:tblPr>
        <w:tblW w:w="4250" w:type="pct"/>
        <w:tblCellSpacing w:w="15" w:type="dxa"/>
        <w:tblInd w:w="144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507"/>
        <w:gridCol w:w="6704"/>
      </w:tblGrid>
      <w:tr w:rsidR="00633CBB" w:rsidRPr="00B153FF" w:rsidTr="004A7E6B">
        <w:trPr>
          <w:tblCellSpacing w:w="15" w:type="dxa"/>
        </w:trPr>
        <w:tc>
          <w:tcPr>
            <w:tcW w:w="89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633CBB" w:rsidRPr="00B153FF" w:rsidRDefault="00633CBB" w:rsidP="004A7E6B">
            <w:pPr>
              <w:rPr>
                <w:noProof/>
                <w:sz w:val="24"/>
                <w:szCs w:val="24"/>
                <w:lang w:val="hr-BA"/>
              </w:rPr>
            </w:pPr>
            <w:r w:rsidRPr="00B153FF">
              <w:rPr>
                <w:noProof/>
                <w:lang w:val="hr-BA"/>
              </w:rPr>
              <w:t>Esencijalno</w:t>
            </w:r>
          </w:p>
        </w:tc>
        <w:tc>
          <w:tcPr>
            <w:tcW w:w="405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633CBB" w:rsidRPr="00B153FF" w:rsidRDefault="00633CBB" w:rsidP="004A7E6B">
            <w:pPr>
              <w:pStyle w:val="InfoBlue"/>
              <w:ind w:left="0"/>
              <w:rPr>
                <w:noProof/>
                <w:sz w:val="24"/>
                <w:szCs w:val="24"/>
                <w:lang w:val="hr-BA"/>
              </w:rPr>
            </w:pPr>
            <w:r w:rsidRPr="00B153FF">
              <w:rPr>
                <w:i w:val="0"/>
                <w:noProof/>
                <w:color w:val="auto"/>
                <w:szCs w:val="24"/>
                <w:lang w:val="hr-BA"/>
              </w:rPr>
              <w:t>Osobine bez kojih program ne bi funkcionisao.</w:t>
            </w:r>
          </w:p>
        </w:tc>
      </w:tr>
      <w:tr w:rsidR="00633CBB" w:rsidRPr="00B153FF" w:rsidTr="004A7E6B">
        <w:trPr>
          <w:tblCellSpacing w:w="15" w:type="dxa"/>
        </w:trPr>
        <w:tc>
          <w:tcPr>
            <w:tcW w:w="89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633CBB" w:rsidRPr="00B153FF" w:rsidRDefault="00633CBB" w:rsidP="004A7E6B">
            <w:pPr>
              <w:rPr>
                <w:noProof/>
                <w:sz w:val="24"/>
                <w:szCs w:val="24"/>
                <w:lang w:val="hr-BA"/>
              </w:rPr>
            </w:pPr>
            <w:r w:rsidRPr="00B153FF">
              <w:rPr>
                <w:noProof/>
                <w:lang w:val="hr-BA"/>
              </w:rPr>
              <w:t>Važno</w:t>
            </w:r>
          </w:p>
        </w:tc>
        <w:tc>
          <w:tcPr>
            <w:tcW w:w="405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633CBB" w:rsidRPr="00B153FF" w:rsidRDefault="00633CBB" w:rsidP="004A7E6B">
            <w:pPr>
              <w:pStyle w:val="InfoBlue"/>
              <w:ind w:left="0"/>
              <w:rPr>
                <w:i w:val="0"/>
                <w:noProof/>
                <w:color w:val="auto"/>
                <w:lang w:val="hr-BA"/>
              </w:rPr>
            </w:pPr>
            <w:r w:rsidRPr="00B153FF">
              <w:rPr>
                <w:i w:val="0"/>
                <w:noProof/>
                <w:color w:val="auto"/>
                <w:lang w:val="hr-BA"/>
              </w:rPr>
              <w:t>Osobine koje su važne za efikasno funkcionisanje sistema.</w:t>
            </w:r>
          </w:p>
        </w:tc>
      </w:tr>
      <w:tr w:rsidR="00633CBB" w:rsidRPr="00B153FF" w:rsidTr="004A7E6B">
        <w:trPr>
          <w:tblCellSpacing w:w="15" w:type="dxa"/>
        </w:trPr>
        <w:tc>
          <w:tcPr>
            <w:tcW w:w="89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633CBB" w:rsidRPr="00B153FF" w:rsidRDefault="00633CBB" w:rsidP="004A7E6B">
            <w:pPr>
              <w:rPr>
                <w:noProof/>
                <w:sz w:val="24"/>
                <w:szCs w:val="24"/>
                <w:lang w:val="hr-BA"/>
              </w:rPr>
            </w:pPr>
            <w:r w:rsidRPr="00B153FF">
              <w:rPr>
                <w:noProof/>
                <w:lang w:val="hr-BA"/>
              </w:rPr>
              <w:t>Korisno</w:t>
            </w:r>
          </w:p>
        </w:tc>
        <w:tc>
          <w:tcPr>
            <w:tcW w:w="405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633CBB" w:rsidRPr="00B153FF" w:rsidRDefault="00633CBB" w:rsidP="004A7E6B">
            <w:pPr>
              <w:pStyle w:val="InfoBlue"/>
              <w:ind w:left="0"/>
              <w:rPr>
                <w:noProof/>
                <w:sz w:val="24"/>
                <w:szCs w:val="24"/>
                <w:lang w:val="hr-BA"/>
              </w:rPr>
            </w:pPr>
            <w:r w:rsidRPr="00B153FF">
              <w:rPr>
                <w:i w:val="0"/>
                <w:noProof/>
                <w:color w:val="auto"/>
                <w:lang w:val="hr-BA"/>
              </w:rPr>
              <w:t>Osobine koje su korisne u manje tipičnim aplikacijama.</w:t>
            </w:r>
          </w:p>
        </w:tc>
      </w:tr>
    </w:tbl>
    <w:p w:rsidR="00633CBB" w:rsidRPr="00B153FF" w:rsidRDefault="00633CBB" w:rsidP="00633CBB">
      <w:pPr>
        <w:pStyle w:val="Subheading"/>
        <w:rPr>
          <w:rStyle w:val="Strong"/>
          <w:b/>
          <w:bCs/>
          <w:noProof/>
          <w:lang w:val="hr-BA"/>
        </w:rPr>
      </w:pPr>
      <w:r w:rsidRPr="00B153FF">
        <w:rPr>
          <w:rStyle w:val="Strong"/>
          <w:b/>
          <w:bCs/>
          <w:noProof/>
          <w:lang w:val="hr-BA"/>
        </w:rPr>
        <w:t>Zalaganje</w:t>
      </w:r>
    </w:p>
    <w:p w:rsidR="006F3969" w:rsidRPr="00AD3BA1" w:rsidRDefault="00CD26B0" w:rsidP="006F3969">
      <w:pPr>
        <w:pStyle w:val="Subheading"/>
        <w:rPr>
          <w:rFonts w:ascii="Times New Roman" w:hAnsi="Times New Roman"/>
          <w:b w:val="0"/>
          <w:noProof/>
        </w:rPr>
      </w:pPr>
      <w:r w:rsidRPr="00B153FF">
        <w:rPr>
          <w:rFonts w:ascii="Times New Roman" w:hAnsi="Times New Roman"/>
          <w:b w:val="0"/>
          <w:noProof/>
          <w:lang w:val="hr-BA"/>
        </w:rPr>
        <w:t>Tim se sastoji od četri</w:t>
      </w:r>
      <w:r w:rsidR="00633CBB" w:rsidRPr="00B153FF">
        <w:rPr>
          <w:rFonts w:ascii="Times New Roman" w:hAnsi="Times New Roman"/>
          <w:b w:val="0"/>
          <w:noProof/>
          <w:lang w:val="hr-BA"/>
        </w:rPr>
        <w:t xml:space="preserve"> člana. Svi članovi će biti zaduženi u to</w:t>
      </w:r>
      <w:r w:rsidR="00AD3BA1">
        <w:rPr>
          <w:rFonts w:ascii="Times New Roman" w:hAnsi="Times New Roman"/>
          <w:b w:val="0"/>
          <w:noProof/>
          <w:lang w:val="hr-BA"/>
        </w:rPr>
        <w:t xml:space="preserve">ku svih sedmica razvoja informacionog sistema  za </w:t>
      </w:r>
      <w:r w:rsidR="00A946C1">
        <w:rPr>
          <w:rFonts w:ascii="Times New Roman" w:hAnsi="Times New Roman"/>
          <w:b w:val="0"/>
          <w:noProof/>
          <w:lang w:val="hr-BA"/>
        </w:rPr>
        <w:t>''</w:t>
      </w:r>
      <w:r w:rsidR="00AD3BA1">
        <w:rPr>
          <w:rFonts w:ascii="Times New Roman" w:hAnsi="Times New Roman"/>
          <w:b w:val="0"/>
          <w:noProof/>
          <w:lang w:val="hr-BA"/>
        </w:rPr>
        <w:t>Turističku agenciju</w:t>
      </w:r>
      <w:r w:rsidR="00A946C1">
        <w:rPr>
          <w:rFonts w:ascii="Times New Roman" w:hAnsi="Times New Roman"/>
          <w:b w:val="0"/>
          <w:noProof/>
          <w:lang w:val="hr-BA"/>
        </w:rPr>
        <w:t>''</w:t>
      </w:r>
      <w:bookmarkStart w:id="39" w:name="_GoBack"/>
      <w:bookmarkEnd w:id="39"/>
      <w:r w:rsidR="00633CBB" w:rsidRPr="00B153FF">
        <w:rPr>
          <w:rFonts w:ascii="Times New Roman" w:hAnsi="Times New Roman"/>
          <w:b w:val="0"/>
          <w:noProof/>
          <w:lang w:val="hr-BA"/>
        </w:rPr>
        <w:t>.</w:t>
      </w:r>
    </w:p>
    <w:p w:rsidR="006F3969" w:rsidRPr="00B153FF" w:rsidRDefault="006F3969" w:rsidP="006F3969">
      <w:pPr>
        <w:pStyle w:val="Subheading"/>
        <w:spacing w:before="0" w:after="240"/>
        <w:rPr>
          <w:rStyle w:val="Strong"/>
          <w:rFonts w:ascii="Times New Roman" w:hAnsi="Times New Roman"/>
          <w:bCs/>
          <w:noProof/>
          <w:lang w:val="hr-BA"/>
        </w:rPr>
      </w:pPr>
      <w:r w:rsidRPr="00B153FF">
        <w:rPr>
          <w:rStyle w:val="Strong"/>
          <w:b/>
          <w:bCs/>
          <w:noProof/>
          <w:lang w:val="hr-BA"/>
        </w:rPr>
        <w:t>Rizik</w:t>
      </w:r>
    </w:p>
    <w:p w:rsidR="006F3969" w:rsidRPr="00B153FF" w:rsidRDefault="006F3969" w:rsidP="006F3969">
      <w:pPr>
        <w:pStyle w:val="Subheading"/>
        <w:spacing w:line="240" w:lineRule="auto"/>
        <w:rPr>
          <w:rFonts w:ascii="Times New Roman" w:hAnsi="Times New Roman"/>
          <w:b w:val="0"/>
          <w:noProof/>
          <w:lang w:val="hr-BA"/>
        </w:rPr>
      </w:pPr>
      <w:r w:rsidRPr="00B153FF">
        <w:rPr>
          <w:rFonts w:ascii="Times New Roman" w:hAnsi="Times New Roman"/>
          <w:b w:val="0"/>
          <w:noProof/>
          <w:lang w:val="hr-BA"/>
        </w:rPr>
        <w:t>Određuje tim zadužen za razvoj na osnovu vjerovatnoće neželjenih događaja kao što su: prekoračenja u cijeni, probijanje roka,  otkazi. Rizici se kategorišu kao visoki, srednji i niski .</w:t>
      </w:r>
    </w:p>
    <w:p w:rsidR="006F3969" w:rsidRPr="00B153FF" w:rsidRDefault="006F3969" w:rsidP="006F3969">
      <w:pPr>
        <w:pStyle w:val="Subheading"/>
        <w:spacing w:after="0"/>
        <w:rPr>
          <w:rStyle w:val="Strong"/>
          <w:b/>
          <w:bCs/>
          <w:noProof/>
          <w:lang w:val="hr-BA"/>
        </w:rPr>
      </w:pPr>
      <w:r w:rsidRPr="00B153FF">
        <w:rPr>
          <w:rStyle w:val="Strong"/>
          <w:b/>
          <w:bCs/>
          <w:noProof/>
          <w:lang w:val="hr-BA"/>
        </w:rPr>
        <w:t>Stabilnost</w:t>
      </w:r>
    </w:p>
    <w:p w:rsidR="006F3969" w:rsidRPr="00B153FF" w:rsidRDefault="006F3969" w:rsidP="006F3969">
      <w:pPr>
        <w:pStyle w:val="Subheading"/>
        <w:spacing w:after="0"/>
        <w:rPr>
          <w:rStyle w:val="Strong"/>
          <w:b/>
          <w:bCs/>
          <w:noProof/>
          <w:lang w:val="hr-BA"/>
        </w:rPr>
      </w:pPr>
      <w:r w:rsidRPr="00B153FF">
        <w:rPr>
          <w:rFonts w:ascii="Times New Roman" w:hAnsi="Times New Roman"/>
          <w:b w:val="0"/>
          <w:noProof/>
          <w:lang w:val="hr-BA"/>
        </w:rPr>
        <w:t>Određuje tim zadužen za analizu i razvoj na osnovu vjerovatnoće da će neka osobina biti promijenjena ili razumijevanje osobine od strane tima će biti promijenjeno. Koristi se i za postavljanje prioriteta.</w:t>
      </w:r>
    </w:p>
    <w:p w:rsidR="006F3969" w:rsidRPr="00B153FF" w:rsidRDefault="006F3969" w:rsidP="006F3969">
      <w:pPr>
        <w:pStyle w:val="Subheading"/>
        <w:rPr>
          <w:rStyle w:val="Strong"/>
          <w:b/>
          <w:bCs/>
          <w:noProof/>
          <w:lang w:val="hr-BA"/>
        </w:rPr>
      </w:pPr>
      <w:r w:rsidRPr="00B153FF">
        <w:rPr>
          <w:rStyle w:val="Strong"/>
          <w:b/>
          <w:bCs/>
          <w:noProof/>
          <w:lang w:val="hr-BA"/>
        </w:rPr>
        <w:t>Ciljna izdanja</w:t>
      </w:r>
    </w:p>
    <w:p w:rsidR="006F3969" w:rsidRPr="000D7963" w:rsidRDefault="00FA5593" w:rsidP="000D7963">
      <w:pPr>
        <w:pStyle w:val="Subheading"/>
        <w:rPr>
          <w:rStyle w:val="Strong"/>
          <w:rFonts w:ascii="Times New Roman" w:hAnsi="Times New Roman"/>
          <w:b/>
          <w:bCs/>
          <w:noProof/>
          <w:lang w:val="hr-BA"/>
        </w:rPr>
      </w:pPr>
      <w:r w:rsidRPr="00B153FF">
        <w:rPr>
          <w:rFonts w:ascii="Times New Roman" w:hAnsi="Times New Roman"/>
          <w:b w:val="0"/>
          <w:noProof/>
          <w:lang w:val="hr-BA"/>
        </w:rPr>
        <w:lastRenderedPageBreak/>
        <w:t>Ciljna izdanja se korist</w:t>
      </w:r>
      <w:r w:rsidR="006F3969" w:rsidRPr="00B153FF">
        <w:rPr>
          <w:rFonts w:ascii="Times New Roman" w:hAnsi="Times New Roman"/>
          <w:b w:val="0"/>
          <w:noProof/>
          <w:lang w:val="hr-BA"/>
        </w:rPr>
        <w:t>e za evidenciju verzija u koja će neka osobina projekta biti realizovana. Tim može da predlaže, čuva i diskutuje razičite osobine izdanja bez pristupanja implem</w:t>
      </w:r>
      <w:r w:rsidR="00AD3BA1">
        <w:rPr>
          <w:rFonts w:ascii="Times New Roman" w:hAnsi="Times New Roman"/>
          <w:b w:val="0"/>
          <w:noProof/>
          <w:lang w:val="hr-BA"/>
        </w:rPr>
        <w:t>en</w:t>
      </w:r>
      <w:r w:rsidR="006F3969" w:rsidRPr="00B153FF">
        <w:rPr>
          <w:rFonts w:ascii="Times New Roman" w:hAnsi="Times New Roman"/>
          <w:b w:val="0"/>
          <w:noProof/>
          <w:lang w:val="hr-BA"/>
        </w:rPr>
        <w:t>taciji.</w:t>
      </w:r>
    </w:p>
    <w:p w:rsidR="00633CBB" w:rsidRPr="00B153FF" w:rsidRDefault="00633CBB" w:rsidP="006F3969">
      <w:pPr>
        <w:pStyle w:val="Subheading"/>
        <w:ind w:left="0" w:firstLine="720"/>
        <w:rPr>
          <w:rStyle w:val="Strong"/>
          <w:b/>
          <w:bCs/>
          <w:noProof/>
          <w:lang w:val="hr-BA"/>
        </w:rPr>
      </w:pPr>
      <w:r w:rsidRPr="00B153FF">
        <w:rPr>
          <w:rStyle w:val="Strong"/>
          <w:b/>
          <w:bCs/>
          <w:noProof/>
          <w:lang w:val="hr-BA"/>
        </w:rPr>
        <w:t>Dodjeljeno</w:t>
      </w:r>
    </w:p>
    <w:p w:rsidR="00633CBB" w:rsidRPr="00B153FF" w:rsidRDefault="00633CBB" w:rsidP="00633CBB">
      <w:pPr>
        <w:ind w:left="720"/>
        <w:rPr>
          <w:noProof/>
          <w:lang w:val="hr-BA"/>
        </w:rPr>
      </w:pPr>
      <w:r w:rsidRPr="00B153FF">
        <w:rPr>
          <w:noProof/>
          <w:lang w:val="hr-BA"/>
        </w:rPr>
        <w:t>Informacije o dodjeli projekata se nalaze na Redmine sistemu za upravljanje projektima.</w:t>
      </w:r>
    </w:p>
    <w:p w:rsidR="00633CBB" w:rsidRPr="00B153FF" w:rsidRDefault="00633CBB" w:rsidP="00633CBB">
      <w:pPr>
        <w:ind w:left="720"/>
        <w:rPr>
          <w:noProof/>
          <w:lang w:val="hr-BA"/>
        </w:rPr>
      </w:pPr>
    </w:p>
    <w:p w:rsidR="00633CBB" w:rsidRPr="00B153FF" w:rsidRDefault="00633CBB" w:rsidP="00633CBB">
      <w:pPr>
        <w:pStyle w:val="Heading2"/>
        <w:numPr>
          <w:ilvl w:val="0"/>
          <w:numId w:val="0"/>
        </w:numPr>
        <w:ind w:left="720" w:hanging="720"/>
        <w:rPr>
          <w:noProof/>
          <w:lang w:val="hr-BA"/>
        </w:rPr>
      </w:pPr>
      <w:bookmarkStart w:id="40" w:name="_Toc415652496"/>
      <w:bookmarkStart w:id="41" w:name="_Toc482038047"/>
      <w:r w:rsidRPr="00B153FF">
        <w:rPr>
          <w:noProof/>
          <w:lang w:val="hr-BA"/>
        </w:rPr>
        <w:t>3.3</w:t>
      </w:r>
      <w:r w:rsidRPr="00B153FF">
        <w:rPr>
          <w:b w:val="0"/>
          <w:noProof/>
          <w:lang w:val="hr-BA"/>
        </w:rPr>
        <w:tab/>
      </w:r>
      <w:bookmarkStart w:id="42" w:name="_Toc375578715"/>
      <w:r w:rsidRPr="00B153FF">
        <w:rPr>
          <w:noProof/>
          <w:lang w:val="hr-BA"/>
        </w:rPr>
        <w:t>Aktivnosti i tok rada</w:t>
      </w:r>
      <w:bookmarkEnd w:id="40"/>
      <w:bookmarkEnd w:id="41"/>
      <w:bookmarkEnd w:id="42"/>
    </w:p>
    <w:p w:rsidR="00633CBB" w:rsidRPr="00B153FF" w:rsidRDefault="00633CBB" w:rsidP="00633CBB">
      <w:pPr>
        <w:ind w:left="720"/>
        <w:rPr>
          <w:noProof/>
          <w:lang w:val="hr-BA"/>
        </w:rPr>
      </w:pPr>
      <w:r w:rsidRPr="00B153FF">
        <w:rPr>
          <w:noProof/>
          <w:lang w:val="hr-BA"/>
        </w:rPr>
        <w:t>Aktivnosti se sastoje od prikupljanja zahtjeva, analize i utvrđivanja mogućnosti realizacije, prve verzije koja ide na testiranje i provjeru kod klijenta, nakon toga ona može biti vraćena na rekonstrukciju ili zaključena.</w:t>
      </w:r>
    </w:p>
    <w:p w:rsidR="00633CBB" w:rsidRPr="00B153FF" w:rsidRDefault="00633CBB" w:rsidP="00633CBB">
      <w:pPr>
        <w:ind w:left="720"/>
        <w:rPr>
          <w:rStyle w:val="Strong"/>
          <w:b w:val="0"/>
          <w:bCs w:val="0"/>
          <w:noProof/>
          <w:lang w:val="hr-BA"/>
        </w:rPr>
      </w:pPr>
    </w:p>
    <w:p w:rsidR="00633CBB" w:rsidRPr="00B153FF" w:rsidRDefault="00633CBB" w:rsidP="00CB26CC">
      <w:pPr>
        <w:pStyle w:val="Heading1"/>
        <w:rPr>
          <w:noProof/>
          <w:lang w:val="hr-BA"/>
        </w:rPr>
      </w:pPr>
      <w:bookmarkStart w:id="43" w:name="_Toc415652497"/>
      <w:bookmarkStart w:id="44" w:name="_Toc482038048"/>
      <w:r w:rsidRPr="00B153FF">
        <w:rPr>
          <w:noProof/>
          <w:lang w:val="hr-BA"/>
        </w:rPr>
        <w:t>Kontrolne tačke</w:t>
      </w:r>
      <w:bookmarkEnd w:id="43"/>
      <w:bookmarkEnd w:id="44"/>
    </w:p>
    <w:p w:rsidR="00633CBB" w:rsidRPr="00B153FF" w:rsidRDefault="00633CBB" w:rsidP="00633CBB">
      <w:pPr>
        <w:ind w:left="720"/>
        <w:rPr>
          <w:noProof/>
          <w:lang w:val="hr-BA"/>
        </w:rPr>
      </w:pPr>
      <w:r w:rsidRPr="00B153FF">
        <w:rPr>
          <w:noProof/>
          <w:lang w:val="hr-BA"/>
        </w:rPr>
        <w:t>Informacije o kontrolnim tačkama se nalaze na Redmine sistemu za upravljanje projektima.</w:t>
      </w:r>
    </w:p>
    <w:p w:rsidR="000B1DE6" w:rsidRPr="00B153FF" w:rsidRDefault="000B1DE6" w:rsidP="00633CBB">
      <w:pPr>
        <w:pStyle w:val="Heading3"/>
        <w:numPr>
          <w:ilvl w:val="0"/>
          <w:numId w:val="0"/>
        </w:numPr>
        <w:ind w:left="720" w:hanging="720"/>
        <w:rPr>
          <w:noProof/>
          <w:lang w:val="hr-BA"/>
        </w:rPr>
      </w:pPr>
    </w:p>
    <w:sectPr w:rsidR="000B1DE6" w:rsidRPr="00B153FF" w:rsidSect="00A6455F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A16" w:rsidRDefault="00615A16">
      <w:pPr>
        <w:spacing w:line="240" w:lineRule="auto"/>
      </w:pPr>
      <w:r>
        <w:separator/>
      </w:r>
    </w:p>
  </w:endnote>
  <w:endnote w:type="continuationSeparator" w:id="0">
    <w:p w:rsidR="00615A16" w:rsidRDefault="00615A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55F" w:rsidRDefault="00B54FB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A4C9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455F" w:rsidRDefault="00A6455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1F3" w:rsidRDefault="001731F3">
    <w:pPr>
      <w:pStyle w:val="Footer"/>
      <w:jc w:val="right"/>
    </w:pPr>
  </w:p>
  <w:p w:rsidR="00CB26CC" w:rsidRDefault="00CB26C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6991"/>
      <w:docPartObj>
        <w:docPartGallery w:val="Page Numbers (Bottom of Page)"/>
        <w:docPartUnique/>
      </w:docPartObj>
    </w:sdtPr>
    <w:sdtEndPr/>
    <w:sdtContent>
      <w:p w:rsidR="001731F3" w:rsidRDefault="00B832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46C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6455F" w:rsidRDefault="00A6455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55F" w:rsidRDefault="00A645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A16" w:rsidRDefault="00615A16">
      <w:pPr>
        <w:spacing w:line="240" w:lineRule="auto"/>
      </w:pPr>
      <w:r>
        <w:separator/>
      </w:r>
    </w:p>
  </w:footnote>
  <w:footnote w:type="continuationSeparator" w:id="0">
    <w:p w:rsidR="00615A16" w:rsidRDefault="00615A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55F" w:rsidRDefault="00A6455F">
    <w:pPr>
      <w:rPr>
        <w:sz w:val="24"/>
      </w:rPr>
    </w:pPr>
  </w:p>
  <w:p w:rsidR="00A6455F" w:rsidRDefault="00A6455F">
    <w:pPr>
      <w:pBdr>
        <w:top w:val="single" w:sz="6" w:space="1" w:color="auto"/>
      </w:pBdr>
      <w:rPr>
        <w:sz w:val="24"/>
      </w:rPr>
    </w:pPr>
  </w:p>
  <w:p w:rsidR="00A6455F" w:rsidRPr="00B153FF" w:rsidRDefault="009E5DBD">
    <w:pPr>
      <w:pBdr>
        <w:bottom w:val="single" w:sz="6" w:space="1" w:color="auto"/>
      </w:pBdr>
      <w:jc w:val="right"/>
      <w:rPr>
        <w:rFonts w:ascii="Arial" w:hAnsi="Arial"/>
        <w:b/>
        <w:noProof/>
        <w:sz w:val="36"/>
        <w:lang w:val="hr-BA"/>
      </w:rPr>
    </w:pPr>
    <w:r w:rsidRPr="00B153FF">
      <w:rPr>
        <w:rFonts w:ascii="Arial" w:hAnsi="Arial"/>
        <w:b/>
        <w:noProof/>
        <w:sz w:val="36"/>
        <w:lang w:val="hr-BA"/>
      </w:rPr>
      <w:t>Elektrotehnički fakultet</w:t>
    </w:r>
    <w:r w:rsidR="0068299C" w:rsidRPr="00B153FF">
      <w:rPr>
        <w:rFonts w:ascii="Arial" w:hAnsi="Arial"/>
        <w:b/>
        <w:noProof/>
        <w:sz w:val="36"/>
        <w:lang w:val="hr-BA"/>
      </w:rPr>
      <w:t xml:space="preserve"> Istočno Sarajevo</w:t>
    </w:r>
  </w:p>
  <w:p w:rsidR="00A6455F" w:rsidRDefault="00A6455F">
    <w:pPr>
      <w:pBdr>
        <w:bottom w:val="single" w:sz="6" w:space="1" w:color="auto"/>
      </w:pBdr>
      <w:jc w:val="right"/>
      <w:rPr>
        <w:sz w:val="24"/>
      </w:rPr>
    </w:pPr>
  </w:p>
  <w:p w:rsidR="00A6455F" w:rsidRDefault="00A645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6455F">
      <w:tc>
        <w:tcPr>
          <w:tcW w:w="6379" w:type="dxa"/>
        </w:tcPr>
        <w:p w:rsidR="00A6455F" w:rsidRPr="00B153FF" w:rsidRDefault="00634540">
          <w:pPr>
            <w:rPr>
              <w:lang w:val="hr-BA"/>
            </w:rPr>
          </w:pPr>
          <w:r w:rsidRPr="00B153FF">
            <w:rPr>
              <w:lang w:val="hr-BA"/>
            </w:rPr>
            <w:t>Turistička agencija</w:t>
          </w:r>
        </w:p>
      </w:tc>
      <w:tc>
        <w:tcPr>
          <w:tcW w:w="3179" w:type="dxa"/>
        </w:tcPr>
        <w:p w:rsidR="00A6455F" w:rsidRPr="00B153FF" w:rsidRDefault="00AA4C9D" w:rsidP="000B1DE6">
          <w:pPr>
            <w:tabs>
              <w:tab w:val="left" w:pos="1135"/>
            </w:tabs>
            <w:spacing w:before="40"/>
            <w:ind w:right="68"/>
            <w:rPr>
              <w:lang w:val="hr-BA"/>
            </w:rPr>
          </w:pPr>
          <w:r w:rsidRPr="00B153FF">
            <w:rPr>
              <w:lang w:val="hr-BA"/>
            </w:rPr>
            <w:t xml:space="preserve">  </w:t>
          </w:r>
          <w:r w:rsidR="000B1DE6" w:rsidRPr="00B153FF">
            <w:rPr>
              <w:lang w:val="hr-BA"/>
            </w:rPr>
            <w:t>Verzija</w:t>
          </w:r>
          <w:r w:rsidRPr="00B153FF">
            <w:rPr>
              <w:lang w:val="hr-BA"/>
            </w:rPr>
            <w:t>:           &lt;1.0&gt;</w:t>
          </w:r>
        </w:p>
      </w:tc>
    </w:tr>
    <w:tr w:rsidR="00A6455F" w:rsidTr="0068299C">
      <w:trPr>
        <w:trHeight w:val="252"/>
      </w:trPr>
      <w:tc>
        <w:tcPr>
          <w:tcW w:w="6379" w:type="dxa"/>
        </w:tcPr>
        <w:p w:rsidR="0068299C" w:rsidRPr="00B153FF" w:rsidRDefault="0068299C" w:rsidP="0068299C">
          <w:pPr>
            <w:pStyle w:val="Title"/>
            <w:jc w:val="left"/>
            <w:rPr>
              <w:rFonts w:ascii="Times New Roman" w:hAnsi="Times New Roman"/>
              <w:b w:val="0"/>
              <w:sz w:val="20"/>
              <w:lang w:val="hr-BA"/>
            </w:rPr>
          </w:pPr>
          <w:r w:rsidRPr="00B153FF">
            <w:rPr>
              <w:rFonts w:ascii="Times New Roman" w:hAnsi="Times New Roman"/>
              <w:b w:val="0"/>
              <w:sz w:val="20"/>
              <w:lang w:val="hr-BA"/>
            </w:rPr>
            <w:t>Requirements menagment plan</w:t>
          </w:r>
        </w:p>
        <w:p w:rsidR="00A6455F" w:rsidRPr="00B153FF" w:rsidRDefault="00A6455F">
          <w:pPr>
            <w:rPr>
              <w:lang w:val="hr-BA"/>
            </w:rPr>
          </w:pPr>
        </w:p>
      </w:tc>
      <w:tc>
        <w:tcPr>
          <w:tcW w:w="3179" w:type="dxa"/>
        </w:tcPr>
        <w:p w:rsidR="00A6455F" w:rsidRPr="00B153FF" w:rsidRDefault="00AA4C9D" w:rsidP="000B1DE6">
          <w:pPr>
            <w:rPr>
              <w:lang w:val="hr-BA"/>
            </w:rPr>
          </w:pPr>
          <w:r w:rsidRPr="00B153FF">
            <w:rPr>
              <w:lang w:val="hr-BA"/>
            </w:rPr>
            <w:t xml:space="preserve">  </w:t>
          </w:r>
          <w:r w:rsidR="000B1DE6" w:rsidRPr="00B153FF">
            <w:rPr>
              <w:lang w:val="hr-BA"/>
            </w:rPr>
            <w:t>Datum</w:t>
          </w:r>
          <w:r w:rsidR="0059739C">
            <w:rPr>
              <w:lang w:val="hr-BA"/>
            </w:rPr>
            <w:t>:  &lt;08.</w:t>
          </w:r>
          <w:r w:rsidR="002F1C90">
            <w:rPr>
              <w:lang w:val="hr-BA"/>
            </w:rPr>
            <w:t>0</w:t>
          </w:r>
          <w:r w:rsidR="0059739C">
            <w:rPr>
              <w:lang w:val="hr-BA"/>
            </w:rPr>
            <w:t>5</w:t>
          </w:r>
          <w:r w:rsidR="00CD26B0" w:rsidRPr="00B153FF">
            <w:rPr>
              <w:lang w:val="hr-BA"/>
            </w:rPr>
            <w:t>..2017</w:t>
          </w:r>
          <w:r w:rsidRPr="00B153FF">
            <w:rPr>
              <w:lang w:val="hr-BA"/>
            </w:rPr>
            <w:t>&gt;</w:t>
          </w:r>
        </w:p>
      </w:tc>
    </w:tr>
    <w:tr w:rsidR="00A6455F">
      <w:tc>
        <w:tcPr>
          <w:tcW w:w="9558" w:type="dxa"/>
          <w:gridSpan w:val="2"/>
        </w:tcPr>
        <w:p w:rsidR="00A6455F" w:rsidRDefault="00A6455F"/>
      </w:tc>
    </w:tr>
  </w:tbl>
  <w:p w:rsidR="00A6455F" w:rsidRDefault="00A6455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55F" w:rsidRDefault="00A645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39450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86D721E"/>
    <w:multiLevelType w:val="multilevel"/>
    <w:tmpl w:val="5FFA7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293F32"/>
    <w:multiLevelType w:val="hybridMultilevel"/>
    <w:tmpl w:val="059A53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17C5B2A"/>
    <w:multiLevelType w:val="hybridMultilevel"/>
    <w:tmpl w:val="603681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E7B793B"/>
    <w:multiLevelType w:val="hybridMultilevel"/>
    <w:tmpl w:val="154A03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7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3"/>
  </w:num>
  <w:num w:numId="31">
    <w:abstractNumId w:val="23"/>
  </w:num>
  <w:num w:numId="32">
    <w:abstractNumId w:val="16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7330"/>
    <w:rsid w:val="000B1DE6"/>
    <w:rsid w:val="000D3238"/>
    <w:rsid w:val="000D7963"/>
    <w:rsid w:val="00101324"/>
    <w:rsid w:val="00156B1C"/>
    <w:rsid w:val="001731F3"/>
    <w:rsid w:val="00175FAF"/>
    <w:rsid w:val="001D38BB"/>
    <w:rsid w:val="00276295"/>
    <w:rsid w:val="00297BA9"/>
    <w:rsid w:val="002F1C90"/>
    <w:rsid w:val="002F6239"/>
    <w:rsid w:val="00327627"/>
    <w:rsid w:val="003436E1"/>
    <w:rsid w:val="00402130"/>
    <w:rsid w:val="004060F5"/>
    <w:rsid w:val="004226B7"/>
    <w:rsid w:val="00452349"/>
    <w:rsid w:val="004642E2"/>
    <w:rsid w:val="00467BBD"/>
    <w:rsid w:val="00472F2D"/>
    <w:rsid w:val="004A11DD"/>
    <w:rsid w:val="004A7E6B"/>
    <w:rsid w:val="0059739C"/>
    <w:rsid w:val="005F324E"/>
    <w:rsid w:val="00615A16"/>
    <w:rsid w:val="00633CBB"/>
    <w:rsid w:val="00634540"/>
    <w:rsid w:val="0068299C"/>
    <w:rsid w:val="00694D1C"/>
    <w:rsid w:val="006B0FC1"/>
    <w:rsid w:val="006B7F3F"/>
    <w:rsid w:val="006F3969"/>
    <w:rsid w:val="00722D9B"/>
    <w:rsid w:val="00761EE8"/>
    <w:rsid w:val="00766953"/>
    <w:rsid w:val="00867CDF"/>
    <w:rsid w:val="008B5149"/>
    <w:rsid w:val="008E5DF3"/>
    <w:rsid w:val="008E7F7A"/>
    <w:rsid w:val="00975E65"/>
    <w:rsid w:val="00977FFC"/>
    <w:rsid w:val="009E5DBD"/>
    <w:rsid w:val="00A1172D"/>
    <w:rsid w:val="00A6455F"/>
    <w:rsid w:val="00A946C1"/>
    <w:rsid w:val="00AA0259"/>
    <w:rsid w:val="00AA4C9D"/>
    <w:rsid w:val="00AD3BA1"/>
    <w:rsid w:val="00B153FF"/>
    <w:rsid w:val="00B54FBC"/>
    <w:rsid w:val="00B83267"/>
    <w:rsid w:val="00B97330"/>
    <w:rsid w:val="00BA0A8D"/>
    <w:rsid w:val="00CB26CC"/>
    <w:rsid w:val="00CD26B0"/>
    <w:rsid w:val="00D3108C"/>
    <w:rsid w:val="00DC7857"/>
    <w:rsid w:val="00DE5BE3"/>
    <w:rsid w:val="00E305AE"/>
    <w:rsid w:val="00E46F62"/>
    <w:rsid w:val="00E80F0D"/>
    <w:rsid w:val="00EF0314"/>
    <w:rsid w:val="00FA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55F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A6455F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A6455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A6455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A6455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A6455F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A6455F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A6455F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A6455F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A6455F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6455F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A6455F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A6455F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A6455F"/>
    <w:pPr>
      <w:ind w:left="900" w:hanging="900"/>
    </w:pPr>
  </w:style>
  <w:style w:type="paragraph" w:styleId="TOC1">
    <w:name w:val="toc 1"/>
    <w:basedOn w:val="Normal"/>
    <w:next w:val="Normal"/>
    <w:uiPriority w:val="39"/>
    <w:rsid w:val="00A6455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455F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A6455F"/>
    <w:pPr>
      <w:tabs>
        <w:tab w:val="left" w:pos="171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rsid w:val="00A645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6455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A6455F"/>
  </w:style>
  <w:style w:type="paragraph" w:customStyle="1" w:styleId="Bullet1">
    <w:name w:val="Bullet1"/>
    <w:basedOn w:val="Normal"/>
    <w:rsid w:val="00A6455F"/>
    <w:pPr>
      <w:ind w:left="720" w:hanging="432"/>
    </w:pPr>
  </w:style>
  <w:style w:type="paragraph" w:customStyle="1" w:styleId="Bullet2">
    <w:name w:val="Bullet2"/>
    <w:basedOn w:val="Normal"/>
    <w:rsid w:val="00A6455F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A6455F"/>
    <w:pPr>
      <w:keepLines/>
      <w:spacing w:after="120"/>
    </w:pPr>
  </w:style>
  <w:style w:type="paragraph" w:styleId="BodyText">
    <w:name w:val="Body Text"/>
    <w:basedOn w:val="Normal"/>
    <w:semiHidden/>
    <w:rsid w:val="00A6455F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A6455F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A6455F"/>
    <w:rPr>
      <w:sz w:val="20"/>
      <w:vertAlign w:val="superscript"/>
    </w:rPr>
  </w:style>
  <w:style w:type="paragraph" w:styleId="FootnoteText">
    <w:name w:val="footnote text"/>
    <w:basedOn w:val="Normal"/>
    <w:semiHidden/>
    <w:rsid w:val="00A6455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A6455F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A6455F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6455F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6455F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A6455F"/>
    <w:pPr>
      <w:ind w:left="600"/>
    </w:pPr>
  </w:style>
  <w:style w:type="paragraph" w:styleId="TOC5">
    <w:name w:val="toc 5"/>
    <w:basedOn w:val="Normal"/>
    <w:next w:val="Normal"/>
    <w:autoRedefine/>
    <w:semiHidden/>
    <w:rsid w:val="00A6455F"/>
    <w:pPr>
      <w:ind w:left="800"/>
    </w:pPr>
  </w:style>
  <w:style w:type="paragraph" w:styleId="TOC6">
    <w:name w:val="toc 6"/>
    <w:basedOn w:val="Normal"/>
    <w:next w:val="Normal"/>
    <w:autoRedefine/>
    <w:semiHidden/>
    <w:rsid w:val="00A6455F"/>
    <w:pPr>
      <w:ind w:left="1000"/>
    </w:pPr>
  </w:style>
  <w:style w:type="paragraph" w:styleId="TOC7">
    <w:name w:val="toc 7"/>
    <w:basedOn w:val="Normal"/>
    <w:next w:val="Normal"/>
    <w:autoRedefine/>
    <w:semiHidden/>
    <w:rsid w:val="00A6455F"/>
    <w:pPr>
      <w:ind w:left="1200"/>
    </w:pPr>
  </w:style>
  <w:style w:type="paragraph" w:styleId="TOC8">
    <w:name w:val="toc 8"/>
    <w:basedOn w:val="Normal"/>
    <w:next w:val="Normal"/>
    <w:autoRedefine/>
    <w:semiHidden/>
    <w:rsid w:val="00A6455F"/>
    <w:pPr>
      <w:ind w:left="1400"/>
    </w:pPr>
  </w:style>
  <w:style w:type="paragraph" w:styleId="TOC9">
    <w:name w:val="toc 9"/>
    <w:basedOn w:val="Normal"/>
    <w:next w:val="Normal"/>
    <w:autoRedefine/>
    <w:semiHidden/>
    <w:rsid w:val="00A6455F"/>
    <w:pPr>
      <w:ind w:left="1600"/>
    </w:pPr>
  </w:style>
  <w:style w:type="paragraph" w:styleId="BodyText2">
    <w:name w:val="Body Text 2"/>
    <w:basedOn w:val="Normal"/>
    <w:semiHidden/>
    <w:rsid w:val="00A6455F"/>
    <w:rPr>
      <w:i/>
      <w:color w:val="0000FF"/>
    </w:rPr>
  </w:style>
  <w:style w:type="paragraph" w:styleId="BodyTextIndent">
    <w:name w:val="Body Text Indent"/>
    <w:basedOn w:val="Normal"/>
    <w:semiHidden/>
    <w:rsid w:val="00A6455F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A6455F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A6455F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A6455F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sid w:val="00A6455F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A6455F"/>
    <w:rPr>
      <w:color w:val="800080"/>
      <w:u w:val="single"/>
    </w:rPr>
  </w:style>
  <w:style w:type="paragraph" w:styleId="NormalWeb">
    <w:name w:val="Normal (Web)"/>
    <w:basedOn w:val="Normal"/>
    <w:semiHidden/>
    <w:rsid w:val="00A6455F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sid w:val="00A6455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DE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Subheading">
    <w:name w:val="Subheading"/>
    <w:basedOn w:val="BodyText"/>
    <w:rsid w:val="00A6455F"/>
    <w:pPr>
      <w:spacing w:before="240"/>
    </w:pPr>
    <w:rPr>
      <w:rFonts w:ascii="Arial" w:hAnsi="Arial"/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DE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26CC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CB26CC"/>
  </w:style>
  <w:style w:type="paragraph" w:styleId="ListParagraph">
    <w:name w:val="List Paragraph"/>
    <w:basedOn w:val="Normal"/>
    <w:uiPriority w:val="34"/>
    <w:qFormat/>
    <w:rsid w:val="000D79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ana\Desktop\rup_rm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8AE6D-3E03-4AE6-AC87-54E5D766E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rup_rmpln</Template>
  <TotalTime>267</TotalTime>
  <Pages>6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Management Plan</vt:lpstr>
    </vt:vector>
  </TitlesOfParts>
  <Company>&lt;Company Name&gt;</Company>
  <LinksUpToDate>false</LinksUpToDate>
  <CharactersWithSpaces>5534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Management Plan</dc:title>
  <dc:subject>&lt;Project Name&gt;</dc:subject>
  <dc:creator>Ivana</dc:creator>
  <cp:keywords/>
  <dc:description/>
  <cp:lastModifiedBy>Srdjan Vasković</cp:lastModifiedBy>
  <cp:revision>14</cp:revision>
  <cp:lastPrinted>2000-09-21T17:03:00Z</cp:lastPrinted>
  <dcterms:created xsi:type="dcterms:W3CDTF">2017-03-20T17:58:00Z</dcterms:created>
  <dcterms:modified xsi:type="dcterms:W3CDTF">2017-05-08T22:04:00Z</dcterms:modified>
</cp:coreProperties>
</file>