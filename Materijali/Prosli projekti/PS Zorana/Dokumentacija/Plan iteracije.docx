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6B" w:rsidRPr="00173233" w:rsidRDefault="003A656B">
      <w:pPr>
        <w:pStyle w:val="Title"/>
        <w:jc w:val="right"/>
        <w:rPr>
          <w:noProof/>
          <w:lang w:val="sr-Latn-BA"/>
        </w:rPr>
      </w:pPr>
      <w:r w:rsidRPr="00173233">
        <w:rPr>
          <w:noProof/>
          <w:lang w:val="sr-Latn-BA"/>
        </w:rPr>
        <w:t>Generički rukovalac dokumentima</w:t>
      </w:r>
    </w:p>
    <w:p w:rsidR="003A656B" w:rsidRPr="00173233" w:rsidRDefault="003A656B">
      <w:pPr>
        <w:pStyle w:val="Title"/>
        <w:jc w:val="right"/>
        <w:rPr>
          <w:noProof/>
          <w:lang w:val="sr-Latn-BA"/>
        </w:rPr>
      </w:pPr>
      <w:r w:rsidRPr="00173233">
        <w:rPr>
          <w:noProof/>
          <w:lang w:val="sr-Latn-BA"/>
        </w:rPr>
        <w:fldChar w:fldCharType="begin"/>
      </w:r>
      <w:r w:rsidRPr="00173233">
        <w:rPr>
          <w:noProof/>
          <w:lang w:val="sr-Latn-BA"/>
        </w:rPr>
        <w:instrText xml:space="preserve"> TITLE  \* MERGEFORMAT </w:instrText>
      </w:r>
      <w:r w:rsidRPr="00173233">
        <w:rPr>
          <w:noProof/>
          <w:lang w:val="sr-Latn-BA"/>
        </w:rPr>
        <w:fldChar w:fldCharType="separate"/>
      </w:r>
      <w:r w:rsidRPr="00173233">
        <w:rPr>
          <w:noProof/>
          <w:lang w:val="sr-Latn-BA"/>
        </w:rPr>
        <w:t>Iteration Plan</w:t>
      </w:r>
      <w:r w:rsidRPr="00173233">
        <w:rPr>
          <w:noProof/>
          <w:lang w:val="sr-Latn-BA"/>
        </w:rPr>
        <w:fldChar w:fldCharType="end"/>
      </w:r>
    </w:p>
    <w:p w:rsidR="003A656B" w:rsidRPr="00173233" w:rsidRDefault="003A656B">
      <w:pPr>
        <w:pStyle w:val="Title"/>
        <w:jc w:val="right"/>
        <w:rPr>
          <w:noProof/>
          <w:lang w:val="sr-Latn-BA"/>
        </w:rPr>
      </w:pPr>
    </w:p>
    <w:p w:rsidR="003A656B" w:rsidRPr="00173233" w:rsidRDefault="003A656B">
      <w:pPr>
        <w:pStyle w:val="Title"/>
        <w:jc w:val="right"/>
        <w:rPr>
          <w:noProof/>
          <w:sz w:val="28"/>
          <w:lang w:val="sr-Latn-BA"/>
        </w:rPr>
      </w:pPr>
      <w:r w:rsidRPr="00173233">
        <w:rPr>
          <w:noProof/>
          <w:sz w:val="28"/>
          <w:lang w:val="sr-Latn-BA"/>
        </w:rPr>
        <w:t>Verzija 1.0</w:t>
      </w:r>
    </w:p>
    <w:p w:rsidR="003A656B" w:rsidRPr="00173233" w:rsidRDefault="003A656B">
      <w:pPr>
        <w:pStyle w:val="Title"/>
        <w:rPr>
          <w:noProof/>
          <w:sz w:val="28"/>
          <w:lang w:val="sr-Latn-BA"/>
        </w:rPr>
      </w:pPr>
    </w:p>
    <w:p w:rsidR="003A656B" w:rsidRPr="00173233" w:rsidRDefault="003A656B">
      <w:pPr>
        <w:rPr>
          <w:noProof/>
          <w:lang w:val="sr-Latn-BA"/>
        </w:rPr>
      </w:pPr>
    </w:p>
    <w:p w:rsidR="003A656B" w:rsidRPr="00173233" w:rsidRDefault="003A656B">
      <w:pPr>
        <w:rPr>
          <w:noProof/>
          <w:lang w:val="sr-Latn-BA"/>
        </w:rPr>
        <w:sectPr w:rsidR="003A656B" w:rsidRPr="0017323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656B" w:rsidRPr="00173233" w:rsidRDefault="003A656B">
      <w:pPr>
        <w:pStyle w:val="Title"/>
        <w:rPr>
          <w:noProof/>
          <w:lang w:val="sr-Latn-BA"/>
        </w:rPr>
      </w:pPr>
      <w:r w:rsidRPr="00173233">
        <w:rPr>
          <w:noProof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656B" w:rsidRPr="00173233">
        <w:tc>
          <w:tcPr>
            <w:tcW w:w="2304" w:type="dxa"/>
          </w:tcPr>
          <w:p w:rsidR="003A656B" w:rsidRPr="00173233" w:rsidRDefault="003A656B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73233">
              <w:rPr>
                <w:b/>
                <w:noProof/>
                <w:lang w:val="sr-Latn-BA"/>
              </w:rPr>
              <w:t>Datum</w:t>
            </w:r>
          </w:p>
        </w:tc>
        <w:tc>
          <w:tcPr>
            <w:tcW w:w="1152" w:type="dxa"/>
          </w:tcPr>
          <w:p w:rsidR="003A656B" w:rsidRPr="00173233" w:rsidRDefault="003A656B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73233">
              <w:rPr>
                <w:b/>
                <w:noProof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3A656B" w:rsidRPr="00173233" w:rsidRDefault="003A656B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73233"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2304" w:type="dxa"/>
          </w:tcPr>
          <w:p w:rsidR="003A656B" w:rsidRPr="00173233" w:rsidRDefault="003A656B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73233">
              <w:rPr>
                <w:b/>
                <w:noProof/>
                <w:lang w:val="sr-Latn-BA"/>
              </w:rPr>
              <w:t>Autor</w:t>
            </w:r>
          </w:p>
        </w:tc>
      </w:tr>
      <w:tr w:rsidR="003A656B" w:rsidRPr="00173233"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  <w:r w:rsidRPr="00173233">
              <w:rPr>
                <w:noProof/>
                <w:lang w:val="sr-Latn-BA"/>
              </w:rPr>
              <w:t>30/12/2016</w:t>
            </w:r>
          </w:p>
        </w:tc>
        <w:tc>
          <w:tcPr>
            <w:tcW w:w="1152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  <w:r w:rsidRPr="00173233">
              <w:rPr>
                <w:noProof/>
                <w:lang w:val="sr-Latn-BA"/>
              </w:rPr>
              <w:t>1.0</w:t>
            </w:r>
          </w:p>
        </w:tc>
        <w:tc>
          <w:tcPr>
            <w:tcW w:w="374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  <w:r w:rsidRPr="00173233">
              <w:rPr>
                <w:noProof/>
                <w:lang w:val="sr-Latn-BA"/>
              </w:rPr>
              <w:t>Zorana Štaka</w:t>
            </w:r>
          </w:p>
        </w:tc>
      </w:tr>
      <w:tr w:rsidR="003A656B" w:rsidRPr="00173233">
        <w:tc>
          <w:tcPr>
            <w:tcW w:w="2304" w:type="dxa"/>
          </w:tcPr>
          <w:p w:rsidR="003A656B" w:rsidRPr="00173233" w:rsidRDefault="00684633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10/2/2017</w:t>
            </w:r>
          </w:p>
        </w:tc>
        <w:tc>
          <w:tcPr>
            <w:tcW w:w="1152" w:type="dxa"/>
          </w:tcPr>
          <w:p w:rsidR="003A656B" w:rsidRPr="00173233" w:rsidRDefault="00684633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2.0</w:t>
            </w:r>
          </w:p>
        </w:tc>
        <w:tc>
          <w:tcPr>
            <w:tcW w:w="3744" w:type="dxa"/>
          </w:tcPr>
          <w:p w:rsidR="003A656B" w:rsidRPr="00173233" w:rsidRDefault="00684633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Nakon promjene broja članova</w:t>
            </w:r>
          </w:p>
        </w:tc>
        <w:tc>
          <w:tcPr>
            <w:tcW w:w="2304" w:type="dxa"/>
          </w:tcPr>
          <w:p w:rsidR="003A656B" w:rsidRPr="00173233" w:rsidRDefault="00684633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Zorana Štaka</w:t>
            </w:r>
          </w:p>
        </w:tc>
      </w:tr>
      <w:tr w:rsidR="003A656B" w:rsidRPr="00173233"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</w:tr>
      <w:tr w:rsidR="003A656B" w:rsidRPr="00173233"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</w:tr>
    </w:tbl>
    <w:p w:rsidR="003A656B" w:rsidRPr="00173233" w:rsidRDefault="003A656B">
      <w:pPr>
        <w:rPr>
          <w:noProof/>
          <w:lang w:val="sr-Latn-BA"/>
        </w:rPr>
      </w:pPr>
    </w:p>
    <w:p w:rsidR="003A656B" w:rsidRPr="00173233" w:rsidRDefault="003A656B">
      <w:pPr>
        <w:pStyle w:val="Title"/>
        <w:rPr>
          <w:noProof/>
          <w:lang w:val="sr-Latn-BA"/>
        </w:rPr>
      </w:pPr>
      <w:r w:rsidRPr="00173233">
        <w:rPr>
          <w:noProof/>
          <w:lang w:val="sr-Latn-BA"/>
        </w:rPr>
        <w:br w:type="page"/>
      </w:r>
      <w:r w:rsidRPr="00173233">
        <w:rPr>
          <w:noProof/>
          <w:lang w:val="sr-Latn-BA"/>
        </w:rPr>
        <w:lastRenderedPageBreak/>
        <w:t>Sadržaj</w:t>
      </w:r>
    </w:p>
    <w:p w:rsidR="001D18A5" w:rsidRDefault="003A656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173233">
        <w:rPr>
          <w:noProof/>
          <w:lang w:val="sr-Latn-BA"/>
        </w:rPr>
        <w:fldChar w:fldCharType="begin"/>
      </w:r>
      <w:r w:rsidRPr="00173233">
        <w:rPr>
          <w:noProof/>
          <w:lang w:val="sr-Latn-BA"/>
        </w:rPr>
        <w:instrText xml:space="preserve"> TOC \o "1-3" </w:instrText>
      </w:r>
      <w:r w:rsidRPr="00173233">
        <w:rPr>
          <w:noProof/>
          <w:lang w:val="sr-Latn-BA"/>
        </w:rPr>
        <w:fldChar w:fldCharType="separate"/>
      </w:r>
      <w:r w:rsidR="001D18A5" w:rsidRPr="00FC5E35">
        <w:rPr>
          <w:noProof/>
          <w:lang w:val="sr-Latn-BA"/>
        </w:rPr>
        <w:t>1.</w:t>
      </w:r>
      <w:r w:rsidR="001D18A5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1D18A5" w:rsidRPr="00FC5E35">
        <w:rPr>
          <w:noProof/>
          <w:lang w:val="sr-Latn-BA"/>
        </w:rPr>
        <w:t>Uvod</w:t>
      </w:r>
      <w:r w:rsidR="001D18A5">
        <w:rPr>
          <w:noProof/>
        </w:rPr>
        <w:tab/>
      </w:r>
      <w:r w:rsidR="001D18A5">
        <w:rPr>
          <w:noProof/>
        </w:rPr>
        <w:fldChar w:fldCharType="begin"/>
      </w:r>
      <w:r w:rsidR="001D18A5">
        <w:rPr>
          <w:noProof/>
        </w:rPr>
        <w:instrText xml:space="preserve"> PAGEREF _Toc471129761 \h </w:instrText>
      </w:r>
      <w:r w:rsidR="001D18A5">
        <w:rPr>
          <w:noProof/>
        </w:rPr>
      </w:r>
      <w:r w:rsidR="001D18A5">
        <w:rPr>
          <w:noProof/>
        </w:rPr>
        <w:fldChar w:fldCharType="separate"/>
      </w:r>
      <w:r w:rsidR="001D18A5">
        <w:rPr>
          <w:noProof/>
        </w:rPr>
        <w:t>4</w:t>
      </w:r>
      <w:r w:rsidR="001D18A5"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8A5" w:rsidRDefault="001D18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Raspored procesa rada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Detaljni iteracioni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8A5" w:rsidRDefault="001D18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8A5" w:rsidRDefault="001D18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Use Cas-ovi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8A5" w:rsidRDefault="001D18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Evaluation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A656B" w:rsidRPr="00173233" w:rsidRDefault="003A656B">
      <w:pPr>
        <w:pStyle w:val="Title"/>
        <w:rPr>
          <w:noProof/>
          <w:lang w:val="sr-Latn-BA"/>
        </w:rPr>
      </w:pPr>
      <w:r w:rsidRPr="00173233">
        <w:rPr>
          <w:noProof/>
          <w:lang w:val="sr-Latn-BA"/>
        </w:rPr>
        <w:fldChar w:fldCharType="end"/>
      </w:r>
      <w:r w:rsidRPr="00173233">
        <w:rPr>
          <w:noProof/>
          <w:lang w:val="sr-Latn-BA"/>
        </w:rPr>
        <w:br w:type="page"/>
      </w:r>
      <w:r w:rsidR="00BF1D0B" w:rsidRPr="00173233">
        <w:rPr>
          <w:noProof/>
          <w:lang w:val="sr-Latn-BA"/>
        </w:rPr>
        <w:lastRenderedPageBreak/>
        <w:t xml:space="preserve">Plan iteracije </w:t>
      </w:r>
    </w:p>
    <w:p w:rsidR="003A656B" w:rsidRPr="00173233" w:rsidRDefault="00BF1D0B">
      <w:pPr>
        <w:pStyle w:val="Heading1"/>
        <w:rPr>
          <w:noProof/>
          <w:lang w:val="sr-Latn-BA"/>
        </w:rPr>
      </w:pPr>
      <w:bookmarkStart w:id="0" w:name="_Toc471129761"/>
      <w:r w:rsidRPr="00173233">
        <w:rPr>
          <w:noProof/>
          <w:lang w:val="sr-Latn-BA"/>
        </w:rPr>
        <w:t>Uvod</w:t>
      </w:r>
      <w:bookmarkEnd w:id="0"/>
    </w:p>
    <w:p w:rsidR="00BF1D0B" w:rsidRDefault="00BF1D0B" w:rsidP="00BF1D0B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>Plan iteracije pokazuje na koji način su ili tek tre</w:t>
      </w:r>
      <w:r w:rsidR="00844288">
        <w:rPr>
          <w:noProof/>
          <w:lang w:val="sr-Latn-BA"/>
        </w:rPr>
        <w:t>b</w:t>
      </w:r>
      <w:r w:rsidRPr="00173233">
        <w:rPr>
          <w:noProof/>
          <w:lang w:val="sr-Latn-BA"/>
        </w:rPr>
        <w:t xml:space="preserve">a da budu realizovane odgovarajuće komponente u </w:t>
      </w:r>
      <w:r w:rsidR="00986ED6" w:rsidRPr="00173233">
        <w:rPr>
          <w:noProof/>
          <w:lang w:val="sr-Latn-BA"/>
        </w:rPr>
        <w:t xml:space="preserve">razvoju projekta. </w:t>
      </w:r>
      <w:r w:rsidR="00844288">
        <w:rPr>
          <w:noProof/>
          <w:lang w:val="sr-Latn-BA"/>
        </w:rPr>
        <w:t>Opisani su plan razvoja softvera, resusi koji su za to potrebni, slučajevi korišćenja i evaluacioni kriterijum.</w:t>
      </w:r>
    </w:p>
    <w:p w:rsidR="00844288" w:rsidRPr="00173233" w:rsidRDefault="00844288" w:rsidP="00BF1D0B">
      <w:pPr>
        <w:ind w:left="720"/>
        <w:rPr>
          <w:noProof/>
          <w:lang w:val="sr-Latn-BA"/>
        </w:rPr>
      </w:pPr>
    </w:p>
    <w:p w:rsidR="003A656B" w:rsidRPr="00173233" w:rsidRDefault="00986ED6">
      <w:pPr>
        <w:pStyle w:val="Heading2"/>
        <w:rPr>
          <w:noProof/>
          <w:lang w:val="sr-Latn-BA"/>
        </w:rPr>
      </w:pPr>
      <w:bookmarkStart w:id="1" w:name="_Toc471129762"/>
      <w:r w:rsidRPr="00173233">
        <w:rPr>
          <w:noProof/>
          <w:lang w:val="sr-Latn-BA"/>
        </w:rPr>
        <w:t>Svrha</w:t>
      </w:r>
      <w:bookmarkEnd w:id="1"/>
    </w:p>
    <w:p w:rsidR="00986ED6" w:rsidRPr="00173233" w:rsidRDefault="00986ED6" w:rsidP="00986ED6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>Svrha dokumenta je da se izvrši procjena vremena i potrebnih resursa za razvoj projekta. Postojanje vremenske ose daje osjećaj vremena koje je potrebno uložiti, i grubu procjenu kada bi se trebao projekat završiti. Pažljivom analizom potrošenog vremena mogu se otkriti slabe tačke i unaprijediti rad na nekom sljedećem projektu.</w:t>
      </w:r>
    </w:p>
    <w:p w:rsidR="003A656B" w:rsidRPr="00173233" w:rsidRDefault="003A656B" w:rsidP="00986ED6">
      <w:pPr>
        <w:pStyle w:val="InfoBlue"/>
        <w:ind w:left="0"/>
        <w:rPr>
          <w:noProof/>
          <w:lang w:val="sr-Latn-BA"/>
        </w:rPr>
      </w:pPr>
    </w:p>
    <w:p w:rsidR="003A656B" w:rsidRPr="00173233" w:rsidRDefault="00986ED6">
      <w:pPr>
        <w:pStyle w:val="Heading2"/>
        <w:rPr>
          <w:noProof/>
          <w:lang w:val="sr-Latn-BA"/>
        </w:rPr>
      </w:pPr>
      <w:bookmarkStart w:id="2" w:name="_Toc471129763"/>
      <w:r w:rsidRPr="00173233">
        <w:rPr>
          <w:noProof/>
          <w:lang w:val="sr-Latn-BA"/>
        </w:rPr>
        <w:t>Obim</w:t>
      </w:r>
      <w:bookmarkEnd w:id="2"/>
    </w:p>
    <w:p w:rsidR="00986ED6" w:rsidRPr="00173233" w:rsidRDefault="00986ED6" w:rsidP="00986ED6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>Dokument predstavlja procjenu iteracije za projekat GeRuDok iz predmeta Projketovanje softvera na Elektrotehničkom fakultetu u Istočnom Sarajevu.</w:t>
      </w:r>
    </w:p>
    <w:p w:rsidR="00986ED6" w:rsidRPr="00173233" w:rsidRDefault="00986ED6" w:rsidP="00986ED6">
      <w:pPr>
        <w:ind w:left="720"/>
        <w:rPr>
          <w:noProof/>
          <w:lang w:val="sr-Latn-BA"/>
        </w:rPr>
      </w:pPr>
    </w:p>
    <w:p w:rsidR="003A656B" w:rsidRPr="00173233" w:rsidRDefault="00986ED6">
      <w:pPr>
        <w:pStyle w:val="Heading2"/>
        <w:rPr>
          <w:noProof/>
          <w:lang w:val="sr-Latn-BA"/>
        </w:rPr>
      </w:pPr>
      <w:bookmarkStart w:id="3" w:name="_Toc471129764"/>
      <w:r w:rsidRPr="00173233">
        <w:rPr>
          <w:noProof/>
          <w:lang w:val="sr-Latn-BA"/>
        </w:rPr>
        <w:t>Definicije, akronimi i skraćenice</w:t>
      </w:r>
      <w:bookmarkEnd w:id="3"/>
    </w:p>
    <w:p w:rsidR="00986ED6" w:rsidRPr="00173233" w:rsidRDefault="00986ED6" w:rsidP="00986ED6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>Za detaljan pregled definicija, akronima i skraćenica pogledati dokument Glossary.</w:t>
      </w:r>
    </w:p>
    <w:p w:rsidR="00986ED6" w:rsidRPr="00173233" w:rsidRDefault="00986ED6" w:rsidP="00986ED6">
      <w:pPr>
        <w:ind w:left="720"/>
        <w:rPr>
          <w:noProof/>
          <w:lang w:val="sr-Latn-BA"/>
        </w:rPr>
      </w:pPr>
    </w:p>
    <w:p w:rsidR="003A656B" w:rsidRDefault="005C7BC2">
      <w:pPr>
        <w:pStyle w:val="Heading2"/>
        <w:rPr>
          <w:noProof/>
          <w:lang w:val="sr-Latn-BA"/>
        </w:rPr>
      </w:pPr>
      <w:bookmarkStart w:id="4" w:name="_Toc471129765"/>
      <w:r w:rsidRPr="00173233">
        <w:rPr>
          <w:noProof/>
          <w:lang w:val="sr-Latn-BA"/>
        </w:rPr>
        <w:t>Pregled</w:t>
      </w:r>
      <w:bookmarkEnd w:id="4"/>
    </w:p>
    <w:p w:rsidR="00844288" w:rsidRPr="00844288" w:rsidRDefault="00844288" w:rsidP="00844288">
      <w:pPr>
        <w:ind w:left="720"/>
        <w:rPr>
          <w:lang w:val="sr-Latn-BA"/>
        </w:rPr>
      </w:pPr>
      <w:r>
        <w:rPr>
          <w:lang w:val="sr-Latn-BA"/>
        </w:rPr>
        <w:t xml:space="preserve">U nastavku će biti prikazani zadaci na koje je projekat podijeljen, i one koji su zaduženi za određene zadatke. Biće predstavljena i gruba procjena završetka konkretnih verzija. </w:t>
      </w:r>
    </w:p>
    <w:p w:rsidR="003A656B" w:rsidRPr="00173233" w:rsidRDefault="003A656B" w:rsidP="00844288">
      <w:pPr>
        <w:pStyle w:val="InfoBlue"/>
        <w:rPr>
          <w:noProof/>
          <w:lang w:val="sr-Latn-BA"/>
        </w:rPr>
      </w:pPr>
    </w:p>
    <w:p w:rsidR="005C7BC2" w:rsidRPr="00173233" w:rsidRDefault="005C7BC2" w:rsidP="005C7BC2">
      <w:pPr>
        <w:ind w:left="720"/>
        <w:rPr>
          <w:noProof/>
          <w:lang w:val="sr-Latn-BA"/>
        </w:rPr>
      </w:pPr>
      <w:r w:rsidRPr="00173233">
        <w:rPr>
          <w:noProof/>
          <w:lang w:val="sr-Latn-BA" w:eastAsia="sr-Latn-BA"/>
        </w:rPr>
        <w:lastRenderedPageBreak/>
        <w:drawing>
          <wp:inline distT="0" distB="0" distL="0" distR="0">
            <wp:extent cx="5943600" cy="482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on P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C2" w:rsidRPr="00173233" w:rsidRDefault="005C7BC2" w:rsidP="005C7BC2">
      <w:pPr>
        <w:ind w:left="720"/>
        <w:rPr>
          <w:noProof/>
          <w:lang w:val="sr-Latn-BA"/>
        </w:rPr>
      </w:pPr>
    </w:p>
    <w:p w:rsidR="005C7BC2" w:rsidRDefault="005C7BC2" w:rsidP="005C7BC2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>Na slici je prikazan plan realizacije projekta sa Redmine-a. Projektni zadaci su podijeljeni po verzijama. Može se uočiti i koji zadaci su završeni, koji su započeti i koliko je urađeno, i koji tek treba da se realizuju.</w:t>
      </w:r>
    </w:p>
    <w:p w:rsidR="00844288" w:rsidRPr="00173233" w:rsidRDefault="00844288" w:rsidP="005C7BC2">
      <w:pPr>
        <w:ind w:left="720"/>
        <w:rPr>
          <w:noProof/>
          <w:lang w:val="sr-Latn-BA"/>
        </w:rPr>
      </w:pPr>
    </w:p>
    <w:p w:rsidR="00F359A1" w:rsidRPr="00173233" w:rsidRDefault="00F359A1" w:rsidP="00F359A1">
      <w:pPr>
        <w:pStyle w:val="Heading2"/>
        <w:rPr>
          <w:noProof/>
          <w:lang w:val="sr-Latn-BA"/>
        </w:rPr>
      </w:pPr>
      <w:bookmarkStart w:id="5" w:name="_Toc471129767"/>
      <w:r w:rsidRPr="00173233">
        <w:rPr>
          <w:noProof/>
          <w:lang w:val="sr-Latn-BA"/>
        </w:rPr>
        <w:t>Raspored procesa rada</w:t>
      </w:r>
      <w:bookmarkEnd w:id="5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1170"/>
        <w:gridCol w:w="1147"/>
        <w:gridCol w:w="1193"/>
      </w:tblGrid>
      <w:tr w:rsidR="00F359A1" w:rsidRPr="00173233" w:rsidTr="00F804CA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359A1" w:rsidRPr="00173233" w:rsidRDefault="00F359A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 w:eastAsia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Proces rada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359A1" w:rsidRPr="00173233" w:rsidRDefault="00F359A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Početak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359A1" w:rsidRPr="00173233" w:rsidRDefault="00F359A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Kraj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359A1" w:rsidRPr="00173233" w:rsidRDefault="00F359A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Trajanje</w:t>
            </w:r>
          </w:p>
        </w:tc>
      </w:tr>
      <w:tr w:rsidR="00F359A1" w:rsidRPr="00173233" w:rsidTr="00F804CA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A1" w:rsidRPr="00173233" w:rsidRDefault="00F804CA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Zahtjevi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F804CA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22.10.2016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F804CA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30.10.2016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F804CA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8 dana</w:t>
            </w:r>
          </w:p>
        </w:tc>
      </w:tr>
      <w:tr w:rsidR="00F359A1" w:rsidRPr="00173233" w:rsidTr="00F804CA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A1" w:rsidRPr="00173233" w:rsidRDefault="00F804CA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Analiza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F804CA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05.11.2016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B84295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18</w:t>
            </w:r>
            <w:r w:rsidR="00164863" w:rsidRPr="00173233">
              <w:rPr>
                <w:rFonts w:ascii="TimesNewRoman" w:hAnsi="TimesNewRoman"/>
                <w:noProof/>
                <w:lang w:val="sr-Latn-BA"/>
              </w:rPr>
              <w:t>.11.2016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164863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20 dana</w:t>
            </w:r>
          </w:p>
        </w:tc>
      </w:tr>
      <w:tr w:rsidR="00B84295" w:rsidRPr="00173233" w:rsidTr="00F804CA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95" w:rsidRPr="00173233" w:rsidRDefault="00B84295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Specifikacija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95" w:rsidRPr="00173233" w:rsidRDefault="00B84295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19.11.2016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95" w:rsidRPr="00173233" w:rsidRDefault="00B84295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26.11.2016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95" w:rsidRPr="00173233" w:rsidRDefault="00B84295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7 dana</w:t>
            </w:r>
          </w:p>
        </w:tc>
      </w:tr>
      <w:tr w:rsidR="00F359A1" w:rsidRPr="00173233" w:rsidTr="00F804CA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A1" w:rsidRPr="00173233" w:rsidRDefault="00164863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Implementacija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B84295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03</w:t>
            </w:r>
            <w:r w:rsidR="00164863" w:rsidRPr="00173233">
              <w:rPr>
                <w:rFonts w:ascii="TimesNewRoman" w:hAnsi="TimesNewRoman"/>
                <w:noProof/>
                <w:lang w:val="sr-Latn-BA"/>
              </w:rPr>
              <w:t>.12.2016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164863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06.01.2017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B84295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33</w:t>
            </w:r>
            <w:r w:rsidR="00164863" w:rsidRPr="00173233">
              <w:rPr>
                <w:rFonts w:ascii="TimesNewRoman" w:hAnsi="TimesNewRoman"/>
                <w:noProof/>
                <w:lang w:val="sr-Latn-BA"/>
              </w:rPr>
              <w:t xml:space="preserve"> dana</w:t>
            </w:r>
          </w:p>
        </w:tc>
      </w:tr>
      <w:tr w:rsidR="00F359A1" w:rsidRPr="00173233" w:rsidTr="00F804CA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A1" w:rsidRPr="00173233" w:rsidRDefault="00164863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Testiranje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164863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10.01.2017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164863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15.01.2017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164863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5 dana</w:t>
            </w:r>
          </w:p>
        </w:tc>
      </w:tr>
      <w:tr w:rsidR="00F359A1" w:rsidRPr="00173233" w:rsidTr="00F804CA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A1" w:rsidRPr="00173233" w:rsidRDefault="00173233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Ispravke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164863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16.01.2017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164863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22.01.2017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A1" w:rsidRPr="00173233" w:rsidRDefault="00164863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6 dana</w:t>
            </w:r>
          </w:p>
        </w:tc>
      </w:tr>
    </w:tbl>
    <w:p w:rsidR="00F359A1" w:rsidRPr="00173233" w:rsidRDefault="00F359A1" w:rsidP="00F359A1">
      <w:pPr>
        <w:ind w:left="720"/>
        <w:rPr>
          <w:noProof/>
          <w:lang w:val="sr-Latn-BA"/>
        </w:rPr>
      </w:pPr>
    </w:p>
    <w:p w:rsidR="00164863" w:rsidRPr="00173233" w:rsidRDefault="00164863" w:rsidP="00F359A1">
      <w:pPr>
        <w:ind w:left="720"/>
        <w:rPr>
          <w:noProof/>
          <w:lang w:val="sr-Latn-BA"/>
        </w:rPr>
      </w:pPr>
    </w:p>
    <w:p w:rsidR="00164863" w:rsidRPr="00173233" w:rsidRDefault="00527E0C" w:rsidP="00527E0C">
      <w:pPr>
        <w:pStyle w:val="Heading2"/>
        <w:rPr>
          <w:noProof/>
          <w:lang w:val="sr-Latn-BA"/>
        </w:rPr>
      </w:pPr>
      <w:bookmarkStart w:id="6" w:name="_Toc471129768"/>
      <w:r w:rsidRPr="00173233">
        <w:rPr>
          <w:noProof/>
          <w:lang w:val="sr-Latn-BA"/>
        </w:rPr>
        <w:t>Detaljni iteracioni plan</w:t>
      </w:r>
      <w:bookmarkEnd w:id="6"/>
    </w:p>
    <w:p w:rsidR="00527E0C" w:rsidRPr="00173233" w:rsidRDefault="00527E0C" w:rsidP="00527E0C">
      <w:pPr>
        <w:rPr>
          <w:noProof/>
          <w:lang w:val="sr-Latn-BA"/>
        </w:rPr>
      </w:pPr>
    </w:p>
    <w:tbl>
      <w:tblPr>
        <w:tblW w:w="6300" w:type="dxa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2160"/>
      </w:tblGrid>
      <w:tr w:rsidR="00844288" w:rsidRPr="00173233" w:rsidTr="00844288">
        <w:trPr>
          <w:cantSplit/>
          <w:tblHeader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 w:eastAsia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Naziv zadatka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Dodijeljeno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Zahtjevi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lastRenderedPageBreak/>
              <w:t>Prikupljanje zahtjeva – modeli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Darko Pjević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Prikupljanje zahtjeva – šabloni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 Tošić</w:t>
            </w:r>
          </w:p>
        </w:tc>
      </w:tr>
      <w:tr w:rsidR="00844288" w:rsidRPr="00173233" w:rsidTr="0084428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Analiza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844288" w:rsidRPr="00173233" w:rsidTr="0084428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dokumenta Vision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844288" w:rsidRPr="00173233" w:rsidTr="0084428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dokumetna Design Guidelines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Darko Pjević</w:t>
            </w:r>
          </w:p>
        </w:tc>
      </w:tr>
      <w:tr w:rsidR="00844288" w:rsidRPr="00173233" w:rsidTr="0084428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dokumenta Use-Case Modeling Guidelines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 Tošić</w:t>
            </w:r>
          </w:p>
        </w:tc>
      </w:tr>
      <w:tr w:rsidR="00844288" w:rsidRPr="00173233" w:rsidTr="0084428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dokumenta Programming Guidelines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Mileta Stanišić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Specifikacija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 xml:space="preserve">       </w:t>
            </w:r>
            <w:r w:rsidRPr="00173233">
              <w:rPr>
                <w:rFonts w:ascii="TimesNewRoman" w:hAnsi="TimesNewRoman"/>
                <w:noProof/>
                <w:lang w:val="sr-Latn-BA"/>
              </w:rPr>
              <w:t xml:space="preserve">Specifikacija i modelovanje – kreiranje dokumenata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Mileta Stanišić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 xml:space="preserve">       </w:t>
            </w:r>
            <w:r w:rsidRPr="00173233">
              <w:rPr>
                <w:rFonts w:ascii="TimesNewRoman" w:hAnsi="TimesNewRoman"/>
                <w:noProof/>
                <w:lang w:val="sr-Latn-BA"/>
              </w:rPr>
              <w:t>Specifikacija i modelovanje – modeli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osnovnog prozora – Main Window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 w:rsidP="00173233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UI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Informaciona traka osnovnog prozora – Status bar (Statusna traka)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 Tošić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Preglednik projekta – Project Broswer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Mileta Stanišić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Radna površina(Editor)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Konfiguracijski dijalog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 Tošić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Objekti editovanja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Darko Pjević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Lokalizacija aplikacije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Mileta Stanišić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Ugradnja java docking-a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Darko Pjević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 xml:space="preserve"> </w:t>
            </w:r>
            <w:r w:rsidRPr="00173233">
              <w:rPr>
                <w:rFonts w:ascii="TimesNewRoman" w:hAnsi="TimesNewRoman"/>
                <w:b/>
                <w:noProof/>
                <w:lang w:val="sr-Latn-BA"/>
              </w:rPr>
              <w:t>XML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 xml:space="preserve">        Struktura XML fajla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Mileta Stanišić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 xml:space="preserve">        Snimanje stanja projekta/dokumenta u fajl sistem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Testiranje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b/>
                <w:noProof/>
                <w:lang w:val="sr-Latn-BA"/>
              </w:rPr>
              <w:t xml:space="preserve">        </w:t>
            </w:r>
            <w:r w:rsidRPr="00173233">
              <w:rPr>
                <w:rFonts w:ascii="TimesNewRoman" w:hAnsi="TimesNewRoman"/>
                <w:noProof/>
                <w:lang w:val="sr-Latn-BA"/>
              </w:rPr>
              <w:t>Testiranj</w:t>
            </w:r>
            <w:r>
              <w:rPr>
                <w:rFonts w:ascii="TimesNewRoman" w:hAnsi="TimesNewRoman"/>
                <w:noProof/>
                <w:lang w:val="sr-Latn-BA"/>
              </w:rPr>
              <w:t>e aplikacije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Cijeli tim</w:t>
            </w: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>
              <w:rPr>
                <w:rFonts w:ascii="TimesNewRoman" w:hAnsi="TimesNewRoman"/>
                <w:b/>
                <w:noProof/>
                <w:lang w:val="sr-Latn-BA"/>
              </w:rPr>
              <w:t>Dokumentacija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844288" w:rsidRPr="00173233" w:rsidTr="00844288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Pr="00173233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b/>
                <w:noProof/>
                <w:lang w:val="sr-Latn-BA"/>
              </w:rPr>
              <w:t xml:space="preserve">         </w:t>
            </w:r>
            <w:r w:rsidR="008F231E">
              <w:rPr>
                <w:rFonts w:ascii="TimesNewRoman" w:hAnsi="TimesNewRoman"/>
                <w:noProof/>
                <w:lang w:val="sr-Latn-BA"/>
              </w:rPr>
              <w:t>Projek</w:t>
            </w:r>
            <w:r>
              <w:rPr>
                <w:rFonts w:ascii="TimesNewRoman" w:hAnsi="TimesNewRoman"/>
                <w:noProof/>
                <w:lang w:val="sr-Latn-BA"/>
              </w:rPr>
              <w:t>tna dokumentacija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288" w:rsidRDefault="00844288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Zoran Tošić</w:t>
            </w:r>
          </w:p>
        </w:tc>
      </w:tr>
    </w:tbl>
    <w:p w:rsidR="00527E0C" w:rsidRDefault="00527E0C" w:rsidP="00527E0C">
      <w:pPr>
        <w:ind w:left="720"/>
        <w:rPr>
          <w:noProof/>
          <w:lang w:val="sr-Latn-BA"/>
        </w:rPr>
      </w:pPr>
    </w:p>
    <w:p w:rsidR="00684633" w:rsidRDefault="00684633" w:rsidP="00527E0C">
      <w:pPr>
        <w:ind w:left="720"/>
        <w:rPr>
          <w:noProof/>
          <w:lang w:val="sr-Latn-BA"/>
        </w:rPr>
      </w:pPr>
    </w:p>
    <w:tbl>
      <w:tblPr>
        <w:tblW w:w="6300" w:type="dxa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2160"/>
      </w:tblGrid>
      <w:tr w:rsidR="00684633" w:rsidRPr="00173233" w:rsidTr="007F7BE6">
        <w:trPr>
          <w:cantSplit/>
          <w:tblHeader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 w:eastAsia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Naziv zadatka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Dodijeljeno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Zahtjevi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Prikupljanje zahtjeva – modeli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Darko Pjević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Prikupljanje zahtjeva – šabloni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-----</w:t>
            </w:r>
          </w:p>
        </w:tc>
      </w:tr>
      <w:tr w:rsidR="00684633" w:rsidRPr="00173233" w:rsidTr="007F7BE6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Analiza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684633" w:rsidRPr="00173233" w:rsidTr="007F7BE6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dokumenta Vision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684633" w:rsidRPr="00173233" w:rsidTr="007F7BE6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dokumetna Design Guidelines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Darko Pjević</w:t>
            </w:r>
          </w:p>
        </w:tc>
      </w:tr>
      <w:tr w:rsidR="00684633" w:rsidRPr="00173233" w:rsidTr="007F7BE6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dokumenta Use-Case Modeling Guidelines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-----</w:t>
            </w:r>
          </w:p>
        </w:tc>
      </w:tr>
      <w:tr w:rsidR="00684633" w:rsidRPr="00173233" w:rsidTr="007F7BE6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dokumenta Programming Guidelines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-----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Specifikacija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 xml:space="preserve">       </w:t>
            </w:r>
            <w:r w:rsidRPr="00173233">
              <w:rPr>
                <w:rFonts w:ascii="TimesNewRoman" w:hAnsi="TimesNewRoman"/>
                <w:noProof/>
                <w:lang w:val="sr-Latn-BA"/>
              </w:rPr>
              <w:t xml:space="preserve">Specifikacija i modelovanje – kreiranje dokumenata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------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lastRenderedPageBreak/>
              <w:t xml:space="preserve">       </w:t>
            </w:r>
            <w:r w:rsidRPr="00173233">
              <w:rPr>
                <w:rFonts w:ascii="TimesNewRoman" w:hAnsi="TimesNewRoman"/>
                <w:noProof/>
                <w:lang w:val="sr-Latn-BA"/>
              </w:rPr>
              <w:t>Specifikacija i modelovanje – modeli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Kreiranje osnovnog prozora – Main Window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UI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Informaciona traka osnovnog prozora – Status bar (Statusna traka)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-----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Preglednik projekta – Project Broswer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6846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i/>
                <w:noProof/>
                <w:lang w:val="sr-Latn-BA"/>
              </w:rPr>
            </w:pPr>
            <w:r w:rsidRPr="00684633">
              <w:rPr>
                <w:rFonts w:ascii="TimesNewRoman" w:hAnsi="TimesNewRoman"/>
                <w:b/>
                <w:i/>
                <w:noProof/>
                <w:lang w:val="sr-Latn-BA"/>
              </w:rPr>
              <w:t>Darko Pjević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Radna površina(Editor)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Konfiguracijski dijalog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-----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Objekti editovanja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Darko Pjević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Lokalizacija aplikacije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-----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 xml:space="preserve">       Ugradnja java docking-a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Darko Pjević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 xml:space="preserve"> </w:t>
            </w:r>
            <w:r w:rsidRPr="00173233">
              <w:rPr>
                <w:rFonts w:ascii="TimesNewRoman" w:hAnsi="TimesNewRoman"/>
                <w:b/>
                <w:noProof/>
                <w:lang w:val="sr-Latn-BA"/>
              </w:rPr>
              <w:t>XML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 xml:space="preserve">        Struktura XML fajla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6846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i/>
                <w:noProof/>
                <w:lang w:val="sr-Latn-BA"/>
              </w:rPr>
            </w:pPr>
            <w:r w:rsidRPr="00684633">
              <w:rPr>
                <w:rFonts w:ascii="TimesNewRoman" w:hAnsi="TimesNewRoman"/>
                <w:b/>
                <w:i/>
                <w:noProof/>
                <w:lang w:val="sr-Latn-BA"/>
              </w:rPr>
              <w:t>Darko Pjević</w:t>
            </w:r>
          </w:p>
        </w:tc>
      </w:tr>
      <w:tr w:rsidR="00684633" w:rsidRPr="001732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 xml:space="preserve">        Snimanje stanja projekta/dokumenta u fajl sistem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Zorana Štaka</w:t>
            </w:r>
          </w:p>
        </w:tc>
      </w:tr>
      <w:tr w:rsidR="006846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Testiranje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6846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b/>
                <w:noProof/>
                <w:lang w:val="sr-Latn-BA"/>
              </w:rPr>
              <w:t xml:space="preserve">        </w:t>
            </w:r>
            <w:r w:rsidRPr="00173233">
              <w:rPr>
                <w:rFonts w:ascii="TimesNewRoman" w:hAnsi="TimesNewRoman"/>
                <w:noProof/>
                <w:lang w:val="sr-Latn-BA"/>
              </w:rPr>
              <w:t>Testiranj</w:t>
            </w:r>
            <w:r>
              <w:rPr>
                <w:rFonts w:ascii="TimesNewRoman" w:hAnsi="TimesNewRoman"/>
                <w:noProof/>
                <w:lang w:val="sr-Latn-BA"/>
              </w:rPr>
              <w:t>e aplikacije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Cijeli tim</w:t>
            </w:r>
          </w:p>
        </w:tc>
      </w:tr>
      <w:tr w:rsidR="006846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  <w:noProof/>
                <w:lang w:val="sr-Latn-BA"/>
              </w:rPr>
            </w:pPr>
            <w:r>
              <w:rPr>
                <w:rFonts w:ascii="TimesNewRoman" w:hAnsi="TimesNewRoman"/>
                <w:b/>
                <w:noProof/>
                <w:lang w:val="sr-Latn-BA"/>
              </w:rPr>
              <w:t>Dokumentacija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</w:p>
        </w:tc>
      </w:tr>
      <w:tr w:rsidR="00684633" w:rsidTr="007F7B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Pr="001732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b/>
                <w:noProof/>
                <w:lang w:val="sr-Latn-BA"/>
              </w:rPr>
              <w:t xml:space="preserve">         </w:t>
            </w:r>
            <w:r>
              <w:rPr>
                <w:rFonts w:ascii="TimesNewRoman" w:hAnsi="TimesNewRoman"/>
                <w:noProof/>
                <w:lang w:val="sr-Latn-BA"/>
              </w:rPr>
              <w:t>Projektna dokumentacija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33" w:rsidRDefault="00684633" w:rsidP="007F7BE6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-----</w:t>
            </w:r>
            <w:bookmarkStart w:id="7" w:name="_GoBack"/>
            <w:bookmarkEnd w:id="7"/>
          </w:p>
        </w:tc>
      </w:tr>
    </w:tbl>
    <w:p w:rsidR="00684633" w:rsidRPr="00173233" w:rsidRDefault="00684633" w:rsidP="00527E0C">
      <w:pPr>
        <w:ind w:left="720"/>
        <w:rPr>
          <w:noProof/>
          <w:lang w:val="sr-Latn-BA"/>
        </w:rPr>
      </w:pPr>
    </w:p>
    <w:p w:rsidR="003A656B" w:rsidRDefault="00173233">
      <w:pPr>
        <w:pStyle w:val="Heading1"/>
        <w:rPr>
          <w:noProof/>
          <w:lang w:val="sr-Latn-BA"/>
        </w:rPr>
      </w:pPr>
      <w:bookmarkStart w:id="8" w:name="_Toc471129769"/>
      <w:r>
        <w:rPr>
          <w:noProof/>
          <w:lang w:val="sr-Latn-BA"/>
        </w:rPr>
        <w:t>Resursi</w:t>
      </w:r>
      <w:bookmarkEnd w:id="8"/>
    </w:p>
    <w:p w:rsidR="003A656B" w:rsidRDefault="001D18A5" w:rsidP="001D18A5">
      <w:pPr>
        <w:ind w:left="720"/>
        <w:rPr>
          <w:lang w:val="sr-Latn-BA"/>
        </w:rPr>
      </w:pPr>
      <w:r>
        <w:rPr>
          <w:lang w:val="sr-Latn-BA"/>
        </w:rPr>
        <w:t xml:space="preserve">Tim se sastoji od četiri studenta, koji rade pod nadzorom asistenta i profesora. Potrebni softveri za razvoj projekta su Power Designer i Eclipse. Nadzor projekta se vrši preko sistema Redmine. </w:t>
      </w:r>
    </w:p>
    <w:p w:rsidR="001D18A5" w:rsidRPr="00173233" w:rsidRDefault="001D18A5" w:rsidP="001D18A5">
      <w:pPr>
        <w:ind w:left="720"/>
        <w:rPr>
          <w:lang w:val="sr-Latn-BA"/>
        </w:rPr>
      </w:pPr>
    </w:p>
    <w:p w:rsidR="003A656B" w:rsidRDefault="003A656B">
      <w:pPr>
        <w:pStyle w:val="Heading1"/>
        <w:rPr>
          <w:noProof/>
          <w:lang w:val="sr-Latn-BA"/>
        </w:rPr>
      </w:pPr>
      <w:bookmarkStart w:id="9" w:name="_Toc471129770"/>
      <w:r w:rsidRPr="00173233">
        <w:rPr>
          <w:noProof/>
          <w:lang w:val="sr-Latn-BA"/>
        </w:rPr>
        <w:t>Use Cas</w:t>
      </w:r>
      <w:r w:rsidR="001D18A5">
        <w:rPr>
          <w:noProof/>
          <w:lang w:val="sr-Latn-BA"/>
        </w:rPr>
        <w:t>-ovi</w:t>
      </w:r>
      <w:bookmarkEnd w:id="9"/>
    </w:p>
    <w:p w:rsidR="001D18A5" w:rsidRDefault="00844288" w:rsidP="001D18A5">
      <w:pPr>
        <w:ind w:left="720"/>
        <w:rPr>
          <w:lang w:val="sr-Latn-BA"/>
        </w:rPr>
      </w:pPr>
      <w:r>
        <w:rPr>
          <w:noProof/>
          <w:lang w:val="sr-Latn-BA" w:eastAsia="sr-Latn-BA"/>
        </w:rPr>
        <w:t>Slučajevi korišćenja koji su relevantni nalaze se u dokumentu Modeli.</w:t>
      </w:r>
    </w:p>
    <w:p w:rsidR="001D18A5" w:rsidRPr="001D18A5" w:rsidRDefault="001D18A5" w:rsidP="001D18A5">
      <w:pPr>
        <w:ind w:left="720"/>
        <w:rPr>
          <w:lang w:val="sr-Latn-BA"/>
        </w:rPr>
      </w:pPr>
    </w:p>
    <w:p w:rsidR="003A656B" w:rsidRDefault="00844288">
      <w:pPr>
        <w:pStyle w:val="Heading1"/>
        <w:rPr>
          <w:noProof/>
          <w:lang w:val="sr-Latn-BA"/>
        </w:rPr>
      </w:pPr>
      <w:r>
        <w:rPr>
          <w:noProof/>
          <w:lang w:val="sr-Latn-BA"/>
        </w:rPr>
        <w:t>Evaluacioni kriterijum</w:t>
      </w:r>
    </w:p>
    <w:p w:rsidR="001D18A5" w:rsidRDefault="001D18A5" w:rsidP="001D18A5">
      <w:pPr>
        <w:ind w:left="720"/>
        <w:rPr>
          <w:lang w:val="sr-Latn-BA"/>
        </w:rPr>
      </w:pPr>
      <w:r>
        <w:rPr>
          <w:lang w:val="sr-Latn-BA"/>
        </w:rPr>
        <w:t xml:space="preserve">Projekt menadžer tokom cijelokupnog vremena izrade projekta vrši procjene kvaliteta urađenog. Svaki zadatak koji obavljaju ostali članovi tima mora biti pregledan od strane projekt menadžera. U skladu sa urađenim projket menadžer daje komentare i sugestije, i na kraju prihvata ili odbacuje predloženo rješenje. </w:t>
      </w:r>
    </w:p>
    <w:p w:rsidR="003A656B" w:rsidRPr="00173233" w:rsidRDefault="001D18A5" w:rsidP="001D18A5">
      <w:pPr>
        <w:ind w:left="720"/>
        <w:rPr>
          <w:lang w:val="sr-Latn-BA"/>
        </w:rPr>
      </w:pPr>
      <w:r>
        <w:rPr>
          <w:lang w:val="sr-Latn-BA"/>
        </w:rPr>
        <w:t>Evaluaciju napredka vrši i asistent u terminima koje samostalno odredi.</w:t>
      </w:r>
    </w:p>
    <w:sectPr w:rsidR="003A656B" w:rsidRPr="0017323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AB3" w:rsidRDefault="00726AB3">
      <w:pPr>
        <w:spacing w:line="240" w:lineRule="auto"/>
      </w:pPr>
      <w:r>
        <w:separator/>
      </w:r>
    </w:p>
  </w:endnote>
  <w:endnote w:type="continuationSeparator" w:id="0">
    <w:p w:rsidR="00726AB3" w:rsidRDefault="00726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B8A" w:rsidRDefault="00271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1B8A" w:rsidRDefault="00271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71B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1B8A" w:rsidRDefault="00271B8A">
          <w:pPr>
            <w:ind w:right="360"/>
          </w:pPr>
          <w:proofErr w:type="spellStart"/>
          <w:r>
            <w:t>Grupa</w:t>
          </w:r>
          <w:proofErr w:type="spellEnd"/>
          <w:r>
            <w:t xml:space="preserve"> 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1B8A" w:rsidRDefault="00271B8A" w:rsidP="00271B8A">
          <w:pPr>
            <w:jc w:val="center"/>
          </w:pPr>
          <w:r>
            <w:t xml:space="preserve">ETF </w:t>
          </w:r>
          <w:proofErr w:type="spellStart"/>
          <w:r>
            <w:t>Istočno</w:t>
          </w:r>
          <w:proofErr w:type="spellEnd"/>
          <w:r>
            <w:t xml:space="preserve"> Sarajevo,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F231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1B8A" w:rsidRDefault="00271B8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8463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84633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271B8A" w:rsidRDefault="00271B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B8A" w:rsidRDefault="00271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AB3" w:rsidRDefault="00726AB3">
      <w:pPr>
        <w:spacing w:line="240" w:lineRule="auto"/>
      </w:pPr>
      <w:r>
        <w:separator/>
      </w:r>
    </w:p>
  </w:footnote>
  <w:footnote w:type="continuationSeparator" w:id="0">
    <w:p w:rsidR="00726AB3" w:rsidRDefault="00726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B8A" w:rsidRDefault="00271B8A">
    <w:pPr>
      <w:rPr>
        <w:sz w:val="24"/>
      </w:rPr>
    </w:pPr>
  </w:p>
  <w:p w:rsidR="00271B8A" w:rsidRDefault="00271B8A">
    <w:pPr>
      <w:pBdr>
        <w:top w:val="single" w:sz="6" w:space="1" w:color="auto"/>
      </w:pBdr>
      <w:rPr>
        <w:sz w:val="24"/>
      </w:rPr>
    </w:pPr>
  </w:p>
  <w:p w:rsidR="00271B8A" w:rsidRDefault="00271B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</w:p>
  <w:p w:rsidR="00271B8A" w:rsidRDefault="00271B8A">
    <w:pPr>
      <w:pBdr>
        <w:bottom w:val="single" w:sz="6" w:space="1" w:color="auto"/>
      </w:pBdr>
      <w:jc w:val="right"/>
      <w:rPr>
        <w:sz w:val="24"/>
      </w:rPr>
    </w:pPr>
  </w:p>
  <w:p w:rsidR="00271B8A" w:rsidRDefault="00271B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71B8A">
      <w:tc>
        <w:tcPr>
          <w:tcW w:w="6379" w:type="dxa"/>
        </w:tcPr>
        <w:p w:rsidR="00271B8A" w:rsidRDefault="00271B8A">
          <w:proofErr w:type="spellStart"/>
          <w:r>
            <w:t>Generički</w:t>
          </w:r>
          <w:proofErr w:type="spellEnd"/>
          <w:r>
            <w:t xml:space="preserve"> </w:t>
          </w:r>
          <w:proofErr w:type="spellStart"/>
          <w:r>
            <w:t>rukovalac</w:t>
          </w:r>
          <w:proofErr w:type="spellEnd"/>
          <w:r>
            <w:t xml:space="preserve"> </w:t>
          </w:r>
          <w:proofErr w:type="spellStart"/>
          <w:r>
            <w:t>dokumentima</w:t>
          </w:r>
          <w:proofErr w:type="spellEnd"/>
        </w:p>
      </w:tc>
      <w:tc>
        <w:tcPr>
          <w:tcW w:w="3179" w:type="dxa"/>
        </w:tcPr>
        <w:p w:rsidR="00271B8A" w:rsidRDefault="00271B8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271B8A">
      <w:tc>
        <w:tcPr>
          <w:tcW w:w="6379" w:type="dxa"/>
        </w:tcPr>
        <w:p w:rsidR="00271B8A" w:rsidRDefault="00921F9A">
          <w:fldSimple w:instr=" TITLE  \* MERGEFORMAT ">
            <w:r w:rsidR="00271B8A">
              <w:t>Iteration Plan</w:t>
            </w:r>
          </w:fldSimple>
        </w:p>
      </w:tc>
      <w:tc>
        <w:tcPr>
          <w:tcW w:w="3179" w:type="dxa"/>
        </w:tcPr>
        <w:p w:rsidR="00271B8A" w:rsidRDefault="00271B8A">
          <w:r>
            <w:t xml:space="preserve">  Datum:  30/12/2016</w:t>
          </w:r>
        </w:p>
      </w:tc>
    </w:tr>
    <w:tr w:rsidR="00271B8A">
      <w:tc>
        <w:tcPr>
          <w:tcW w:w="9558" w:type="dxa"/>
          <w:gridSpan w:val="2"/>
        </w:tcPr>
        <w:p w:rsidR="00271B8A" w:rsidRDefault="00271B8A">
          <w:proofErr w:type="spellStart"/>
          <w:r>
            <w:t>rup_itpln</w:t>
          </w:r>
          <w:proofErr w:type="spellEnd"/>
        </w:p>
      </w:tc>
    </w:tr>
  </w:tbl>
  <w:p w:rsidR="00271B8A" w:rsidRDefault="00271B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B8A" w:rsidRDefault="00271B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6A62BC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8F1411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FD7F5F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895110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19"/>
  </w:num>
  <w:num w:numId="22">
    <w:abstractNumId w:val="6"/>
  </w:num>
  <w:num w:numId="23">
    <w:abstractNumId w:val="14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6B"/>
    <w:rsid w:val="00164863"/>
    <w:rsid w:val="00173233"/>
    <w:rsid w:val="001D18A5"/>
    <w:rsid w:val="0021435B"/>
    <w:rsid w:val="00271B8A"/>
    <w:rsid w:val="003A656B"/>
    <w:rsid w:val="00527E0C"/>
    <w:rsid w:val="005C7BC2"/>
    <w:rsid w:val="00676C26"/>
    <w:rsid w:val="00684633"/>
    <w:rsid w:val="006B77B5"/>
    <w:rsid w:val="00726AB3"/>
    <w:rsid w:val="00801397"/>
    <w:rsid w:val="00844288"/>
    <w:rsid w:val="008F231E"/>
    <w:rsid w:val="00921F9A"/>
    <w:rsid w:val="00986ED6"/>
    <w:rsid w:val="00A5293D"/>
    <w:rsid w:val="00B84295"/>
    <w:rsid w:val="00BF1D0B"/>
    <w:rsid w:val="00C4480F"/>
    <w:rsid w:val="00C65D03"/>
    <w:rsid w:val="00D70B36"/>
    <w:rsid w:val="00F359A1"/>
    <w:rsid w:val="00F8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5CA7D-2104-4233-A06E-C991FA7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%20GODINA\PS\RUP\mgmnt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</Template>
  <TotalTime>249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Korisnik-PC</dc:creator>
  <cp:keywords/>
  <dc:description/>
  <cp:lastModifiedBy>Zorana Štaka</cp:lastModifiedBy>
  <cp:revision>8</cp:revision>
  <dcterms:created xsi:type="dcterms:W3CDTF">2016-12-31T07:39:00Z</dcterms:created>
  <dcterms:modified xsi:type="dcterms:W3CDTF">2017-02-10T09:12:00Z</dcterms:modified>
</cp:coreProperties>
</file>