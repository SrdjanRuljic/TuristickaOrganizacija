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896" w:rsidRDefault="008844D0">
      <w:pPr>
        <w:pStyle w:val="Title"/>
        <w:jc w:val="right"/>
      </w:pPr>
      <w:r>
        <w:t>GeRuDok</w:t>
      </w:r>
    </w:p>
    <w:p w:rsidR="00890896" w:rsidRDefault="009D2963">
      <w:pPr>
        <w:pStyle w:val="Title"/>
        <w:jc w:val="right"/>
      </w:pPr>
      <w:r>
        <w:t>Rječnik</w:t>
      </w:r>
      <w:r w:rsidR="008844D0">
        <w:t xml:space="preserve"> </w:t>
      </w:r>
      <w:r>
        <w:t>pojmova</w:t>
      </w:r>
    </w:p>
    <w:p w:rsidR="00890896" w:rsidRDefault="00890896">
      <w:pPr>
        <w:pStyle w:val="Title"/>
        <w:jc w:val="right"/>
      </w:pPr>
    </w:p>
    <w:p w:rsidR="00890896" w:rsidRDefault="008844D0">
      <w:pPr>
        <w:pStyle w:val="Title"/>
        <w:jc w:val="right"/>
        <w:rPr>
          <w:sz w:val="28"/>
        </w:rPr>
      </w:pPr>
      <w:r>
        <w:rPr>
          <w:sz w:val="28"/>
        </w:rPr>
        <w:t>Verzija 1.1</w:t>
      </w:r>
    </w:p>
    <w:p w:rsidR="00890896" w:rsidRDefault="00890896">
      <w:pPr>
        <w:pStyle w:val="Title"/>
        <w:rPr>
          <w:sz w:val="28"/>
        </w:rPr>
      </w:pPr>
    </w:p>
    <w:p w:rsidR="00890896" w:rsidRDefault="00890896"/>
    <w:p w:rsidR="00890896" w:rsidRDefault="00890896">
      <w:pPr>
        <w:sectPr w:rsidR="0089089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90896" w:rsidRDefault="009D2963">
      <w:pPr>
        <w:pStyle w:val="Title"/>
      </w:pPr>
      <w:r>
        <w:lastRenderedPageBreak/>
        <w:t>Istorijarevizija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90896">
        <w:tc>
          <w:tcPr>
            <w:tcW w:w="2304" w:type="dxa"/>
          </w:tcPr>
          <w:p w:rsidR="00890896" w:rsidRDefault="009D29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890896" w:rsidRDefault="009D29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890896" w:rsidRDefault="009D29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890896" w:rsidRDefault="009D29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90896">
        <w:tc>
          <w:tcPr>
            <w:tcW w:w="2304" w:type="dxa"/>
          </w:tcPr>
          <w:p w:rsidR="00890896" w:rsidRDefault="008844D0">
            <w:pPr>
              <w:pStyle w:val="Tabletext"/>
            </w:pPr>
            <w:r>
              <w:t>13.11.2016</w:t>
            </w:r>
          </w:p>
        </w:tc>
        <w:tc>
          <w:tcPr>
            <w:tcW w:w="1152" w:type="dxa"/>
          </w:tcPr>
          <w:p w:rsidR="00890896" w:rsidRDefault="009D2963">
            <w:pPr>
              <w:pStyle w:val="Tabletext"/>
            </w:pPr>
            <w:r>
              <w:t>1.</w:t>
            </w:r>
            <w:r w:rsidR="008844D0">
              <w:t>1</w:t>
            </w:r>
          </w:p>
        </w:tc>
        <w:tc>
          <w:tcPr>
            <w:tcW w:w="3744" w:type="dxa"/>
          </w:tcPr>
          <w:p w:rsidR="00890896" w:rsidRDefault="009D2963">
            <w:pPr>
              <w:pStyle w:val="Tabletext"/>
            </w:pPr>
            <w:r>
              <w:t>Prva</w:t>
            </w:r>
            <w:r w:rsidR="008844D0">
              <w:t xml:space="preserve"> </w:t>
            </w:r>
            <w:r>
              <w:t>verzija</w:t>
            </w:r>
          </w:p>
        </w:tc>
        <w:tc>
          <w:tcPr>
            <w:tcW w:w="2304" w:type="dxa"/>
          </w:tcPr>
          <w:p w:rsidR="00890896" w:rsidRDefault="009D2963">
            <w:pPr>
              <w:pStyle w:val="Tabletext"/>
            </w:pPr>
            <w:r>
              <w:t>M</w:t>
            </w:r>
            <w:r w:rsidR="008844D0">
              <w:t>omčilo Amović</w:t>
            </w:r>
          </w:p>
        </w:tc>
      </w:tr>
      <w:tr w:rsidR="00890896">
        <w:tc>
          <w:tcPr>
            <w:tcW w:w="2304" w:type="dxa"/>
          </w:tcPr>
          <w:p w:rsidR="00890896" w:rsidRDefault="00890896">
            <w:pPr>
              <w:pStyle w:val="Tabletext"/>
            </w:pPr>
          </w:p>
        </w:tc>
        <w:tc>
          <w:tcPr>
            <w:tcW w:w="1152" w:type="dxa"/>
          </w:tcPr>
          <w:p w:rsidR="00890896" w:rsidRDefault="00890896">
            <w:pPr>
              <w:pStyle w:val="Tabletext"/>
            </w:pPr>
          </w:p>
        </w:tc>
        <w:tc>
          <w:tcPr>
            <w:tcW w:w="3744" w:type="dxa"/>
          </w:tcPr>
          <w:p w:rsidR="00890896" w:rsidRDefault="00890896">
            <w:pPr>
              <w:pStyle w:val="Tabletext"/>
            </w:pPr>
          </w:p>
        </w:tc>
        <w:tc>
          <w:tcPr>
            <w:tcW w:w="2304" w:type="dxa"/>
          </w:tcPr>
          <w:p w:rsidR="00890896" w:rsidRDefault="00890896">
            <w:pPr>
              <w:pStyle w:val="Tabletext"/>
            </w:pPr>
          </w:p>
        </w:tc>
      </w:tr>
      <w:tr w:rsidR="00890896">
        <w:tc>
          <w:tcPr>
            <w:tcW w:w="2304" w:type="dxa"/>
          </w:tcPr>
          <w:p w:rsidR="00890896" w:rsidRDefault="00890896">
            <w:pPr>
              <w:pStyle w:val="Tabletext"/>
            </w:pPr>
          </w:p>
        </w:tc>
        <w:tc>
          <w:tcPr>
            <w:tcW w:w="1152" w:type="dxa"/>
          </w:tcPr>
          <w:p w:rsidR="00890896" w:rsidRDefault="00890896">
            <w:pPr>
              <w:pStyle w:val="Tabletext"/>
            </w:pPr>
          </w:p>
        </w:tc>
        <w:tc>
          <w:tcPr>
            <w:tcW w:w="3744" w:type="dxa"/>
          </w:tcPr>
          <w:p w:rsidR="00890896" w:rsidRDefault="00890896">
            <w:pPr>
              <w:pStyle w:val="Tabletext"/>
            </w:pPr>
          </w:p>
        </w:tc>
        <w:tc>
          <w:tcPr>
            <w:tcW w:w="2304" w:type="dxa"/>
          </w:tcPr>
          <w:p w:rsidR="00890896" w:rsidRDefault="00890896">
            <w:pPr>
              <w:pStyle w:val="Tabletext"/>
            </w:pPr>
          </w:p>
        </w:tc>
      </w:tr>
      <w:tr w:rsidR="00890896">
        <w:tc>
          <w:tcPr>
            <w:tcW w:w="2304" w:type="dxa"/>
          </w:tcPr>
          <w:p w:rsidR="00890896" w:rsidRDefault="00890896">
            <w:pPr>
              <w:pStyle w:val="Tabletext"/>
            </w:pPr>
          </w:p>
        </w:tc>
        <w:tc>
          <w:tcPr>
            <w:tcW w:w="1152" w:type="dxa"/>
          </w:tcPr>
          <w:p w:rsidR="00890896" w:rsidRDefault="00890896">
            <w:pPr>
              <w:pStyle w:val="Tabletext"/>
            </w:pPr>
          </w:p>
        </w:tc>
        <w:tc>
          <w:tcPr>
            <w:tcW w:w="3744" w:type="dxa"/>
          </w:tcPr>
          <w:p w:rsidR="00890896" w:rsidRDefault="00890896">
            <w:pPr>
              <w:pStyle w:val="Tabletext"/>
            </w:pPr>
          </w:p>
        </w:tc>
        <w:tc>
          <w:tcPr>
            <w:tcW w:w="2304" w:type="dxa"/>
          </w:tcPr>
          <w:p w:rsidR="00890896" w:rsidRDefault="00890896">
            <w:pPr>
              <w:pStyle w:val="Tabletext"/>
            </w:pPr>
          </w:p>
        </w:tc>
      </w:tr>
    </w:tbl>
    <w:p w:rsidR="00890896" w:rsidRDefault="00890896"/>
    <w:p w:rsidR="00890896" w:rsidRDefault="00166078">
      <w:pPr>
        <w:pStyle w:val="Title"/>
      </w:pPr>
      <w:r>
        <w:br w:type="page"/>
      </w:r>
      <w:r w:rsidR="009D2963">
        <w:lastRenderedPageBreak/>
        <w:t>Sadržaj</w:t>
      </w:r>
    </w:p>
    <w:p w:rsidR="003642BD" w:rsidRDefault="003642BD">
      <w:pPr>
        <w:pStyle w:val="Title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92704281"/>
        <w:docPartObj>
          <w:docPartGallery w:val="Table of Contents"/>
          <w:docPartUnique/>
        </w:docPartObj>
      </w:sdtPr>
      <w:sdtContent>
        <w:p w:rsidR="003642BD" w:rsidRDefault="003642BD">
          <w:pPr>
            <w:pStyle w:val="TOCHeading"/>
          </w:pPr>
        </w:p>
        <w:p w:rsidR="003642BD" w:rsidRDefault="00E667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r>
            <w:fldChar w:fldCharType="begin"/>
          </w:r>
          <w:r w:rsidR="003642BD">
            <w:instrText xml:space="preserve"> TOC \o "1-3" \h \z \u </w:instrText>
          </w:r>
          <w:r>
            <w:fldChar w:fldCharType="separate"/>
          </w:r>
          <w:hyperlink w:anchor="_Toc466820219" w:history="1">
            <w:r w:rsidR="003642BD" w:rsidRPr="007C3B05">
              <w:rPr>
                <w:rStyle w:val="Hyperlink"/>
                <w:noProof/>
              </w:rPr>
              <w:t>1.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Uvod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466820220" w:history="1">
            <w:r w:rsidR="003642BD" w:rsidRPr="007C3B05">
              <w:rPr>
                <w:rStyle w:val="Hyperlink"/>
                <w:noProof/>
              </w:rPr>
              <w:t>1.1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Svrha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466820221" w:history="1">
            <w:r w:rsidR="003642BD" w:rsidRPr="007C3B05">
              <w:rPr>
                <w:rStyle w:val="Hyperlink"/>
                <w:noProof/>
              </w:rPr>
              <w:t>1.2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Pregled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466820222" w:history="1">
            <w:r w:rsidR="003642BD" w:rsidRPr="007C3B05">
              <w:rPr>
                <w:rStyle w:val="Hyperlink"/>
                <w:noProof/>
              </w:rPr>
              <w:t>2.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Definicijeiskraćenice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466820223" w:history="1">
            <w:r w:rsidR="003642BD" w:rsidRPr="007C3B05">
              <w:rPr>
                <w:rStyle w:val="Hyperlink"/>
                <w:noProof/>
              </w:rPr>
              <w:t>2.1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Skraćenice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466820224" w:history="1">
            <w:r w:rsidR="003642BD" w:rsidRPr="007C3B05">
              <w:rPr>
                <w:rStyle w:val="Hyperlink"/>
                <w:noProof/>
              </w:rPr>
              <w:t>2.2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Definicije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466820225" w:history="1">
            <w:r w:rsidR="003642BD" w:rsidRPr="007C3B05">
              <w:rPr>
                <w:rStyle w:val="Hyperlink"/>
                <w:noProof/>
              </w:rPr>
              <w:t>3.</w:t>
            </w:r>
            <w:r w:rsidR="003642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642BD" w:rsidRPr="007C3B05">
              <w:rPr>
                <w:rStyle w:val="Hyperlink"/>
                <w:noProof/>
              </w:rPr>
              <w:t>UML Stereotipi</w:t>
            </w:r>
            <w:r w:rsidR="003642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2BD">
              <w:rPr>
                <w:noProof/>
                <w:webHidden/>
              </w:rPr>
              <w:instrText xml:space="preserve"> PAGEREF _Toc466820225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BD" w:rsidRDefault="00E66764">
          <w:r>
            <w:fldChar w:fldCharType="end"/>
          </w:r>
        </w:p>
      </w:sdtContent>
    </w:sdt>
    <w:p w:rsidR="00890896" w:rsidRDefault="00166078">
      <w:pPr>
        <w:pStyle w:val="Title"/>
      </w:pPr>
      <w:r>
        <w:br w:type="page"/>
      </w:r>
      <w:r w:rsidR="002F2721">
        <w:lastRenderedPageBreak/>
        <w:t>Rječnik</w:t>
      </w:r>
      <w:r w:rsidR="008844D0">
        <w:t xml:space="preserve"> </w:t>
      </w:r>
      <w:r w:rsidR="002F2721">
        <w:t>pojmova</w:t>
      </w:r>
    </w:p>
    <w:p w:rsidR="00890896" w:rsidRDefault="002F2721">
      <w:pPr>
        <w:pStyle w:val="Heading1"/>
      </w:pPr>
      <w:bookmarkStart w:id="0" w:name="_Toc466820219"/>
      <w:r>
        <w:t>Uvod</w:t>
      </w:r>
      <w:bookmarkEnd w:id="0"/>
    </w:p>
    <w:p w:rsidR="002F2721" w:rsidRPr="002F2721" w:rsidRDefault="002F2721" w:rsidP="002F2721">
      <w:r>
        <w:tab/>
        <w:t>Ovaj</w:t>
      </w:r>
      <w:r w:rsidR="008844D0">
        <w:t xml:space="preserve"> </w:t>
      </w:r>
      <w:r>
        <w:t>dokumen</w:t>
      </w:r>
      <w:r w:rsidR="008844D0">
        <w:t xml:space="preserve">t </w:t>
      </w:r>
      <w:r>
        <w:t>pruža</w:t>
      </w:r>
      <w:r w:rsidR="008844D0">
        <w:t xml:space="preserve"> </w:t>
      </w:r>
      <w:r w:rsidR="00F44152">
        <w:t>opis</w:t>
      </w:r>
      <w:r w:rsidR="008844D0">
        <w:t xml:space="preserve"> </w:t>
      </w:r>
      <w:r w:rsidR="00F44152">
        <w:t>svih</w:t>
      </w:r>
      <w:r w:rsidR="008844D0">
        <w:t xml:space="preserve"> </w:t>
      </w:r>
      <w:r w:rsidR="00F44152">
        <w:t>definicija, skraćenica</w:t>
      </w:r>
      <w:r w:rsidR="008844D0">
        <w:t xml:space="preserve"> </w:t>
      </w:r>
      <w:r w:rsidR="00F44152">
        <w:t>i</w:t>
      </w:r>
      <w:r w:rsidR="008844D0">
        <w:t xml:space="preserve"> </w:t>
      </w:r>
      <w:r w:rsidR="00F44152">
        <w:t>akronima</w:t>
      </w:r>
      <w:r w:rsidR="008844D0">
        <w:t xml:space="preserve"> </w:t>
      </w:r>
      <w:r w:rsidR="00F44152">
        <w:t>koji</w:t>
      </w:r>
      <w:r w:rsidR="008844D0">
        <w:t xml:space="preserve"> </w:t>
      </w:r>
      <w:r w:rsidR="00F44152">
        <w:t>su</w:t>
      </w:r>
      <w:r w:rsidR="008844D0">
        <w:t xml:space="preserve"> </w:t>
      </w:r>
      <w:r w:rsidR="00F44152">
        <w:t>korišteni u projektnoj</w:t>
      </w:r>
      <w:r w:rsidR="00F44152">
        <w:tab/>
        <w:t>dokumentaciji.</w:t>
      </w:r>
    </w:p>
    <w:p w:rsidR="00890896" w:rsidRDefault="00F44152">
      <w:pPr>
        <w:pStyle w:val="Heading2"/>
      </w:pPr>
      <w:bookmarkStart w:id="1" w:name="_Toc466820220"/>
      <w:r>
        <w:t>Svrha</w:t>
      </w:r>
      <w:bookmarkEnd w:id="1"/>
    </w:p>
    <w:p w:rsidR="00F44152" w:rsidRPr="00F44152" w:rsidRDefault="00F44152" w:rsidP="00F44152">
      <w:r>
        <w:tab/>
        <w:t>Svrha</w:t>
      </w:r>
      <w:r w:rsidR="008844D0">
        <w:t xml:space="preserve"> </w:t>
      </w:r>
      <w:r>
        <w:t>ovog</w:t>
      </w:r>
      <w:r w:rsidR="008844D0">
        <w:t xml:space="preserve"> </w:t>
      </w:r>
      <w:r>
        <w:t>dokumenta je da definiše</w:t>
      </w:r>
      <w:r w:rsidR="008844D0">
        <w:t xml:space="preserve"> </w:t>
      </w:r>
      <w:r>
        <w:t>sve</w:t>
      </w:r>
      <w:r w:rsidR="008844D0">
        <w:t xml:space="preserve"> </w:t>
      </w:r>
      <w:r>
        <w:t>skraćenice</w:t>
      </w:r>
      <w:r w:rsidR="008844D0">
        <w:t xml:space="preserve"> </w:t>
      </w:r>
      <w:r>
        <w:t>koje</w:t>
      </w:r>
      <w:r w:rsidR="008844D0">
        <w:t xml:space="preserve"> </w:t>
      </w:r>
      <w:r>
        <w:t>su</w:t>
      </w:r>
      <w:r w:rsidR="008844D0">
        <w:t xml:space="preserve"> </w:t>
      </w:r>
      <w:r>
        <w:t>korištene u projektnoj</w:t>
      </w:r>
      <w:r w:rsidR="008844D0">
        <w:t xml:space="preserve"> </w:t>
      </w:r>
      <w:r>
        <w:t xml:space="preserve">dokumentacijii da </w:t>
      </w:r>
      <w:r>
        <w:tab/>
        <w:t>korisnicima</w:t>
      </w:r>
      <w:r w:rsidR="008844D0">
        <w:t xml:space="preserve"> </w:t>
      </w:r>
      <w:r>
        <w:t>objasni</w:t>
      </w:r>
      <w:r w:rsidR="008844D0">
        <w:t xml:space="preserve"> </w:t>
      </w:r>
      <w:r>
        <w:t>njihovo</w:t>
      </w:r>
      <w:r w:rsidR="008844D0">
        <w:t xml:space="preserve"> </w:t>
      </w:r>
      <w:r>
        <w:t>značenje.</w:t>
      </w:r>
    </w:p>
    <w:p w:rsidR="00890896" w:rsidRDefault="00F44152">
      <w:pPr>
        <w:pStyle w:val="Heading2"/>
      </w:pPr>
      <w:bookmarkStart w:id="2" w:name="_Toc466820221"/>
      <w:r>
        <w:t>Pregled</w:t>
      </w:r>
      <w:bookmarkEnd w:id="2"/>
    </w:p>
    <w:p w:rsidR="00F44152" w:rsidRPr="00F44152" w:rsidRDefault="00F44152" w:rsidP="00F44152">
      <w:r>
        <w:tab/>
        <w:t>Ovajdokument je organizovannasledećinačin. Prvidiopredstavljauvodinamjenudokumenta, a drugi</w:t>
      </w:r>
      <w:r>
        <w:tab/>
        <w:t>diopredstavljalistuskraćenicainjihovaobjašnjenja.</w:t>
      </w:r>
    </w:p>
    <w:p w:rsidR="00F44152" w:rsidRPr="00686E39" w:rsidRDefault="00166078" w:rsidP="00686E39">
      <w:pPr>
        <w:pStyle w:val="Heading1"/>
      </w:pPr>
      <w:bookmarkStart w:id="3" w:name="_Toc505602175"/>
      <w:bookmarkStart w:id="4" w:name="_Toc466820222"/>
      <w:r>
        <w:t>Defini</w:t>
      </w:r>
      <w:bookmarkEnd w:id="3"/>
      <w:r w:rsidR="00606C07">
        <w:t>cije</w:t>
      </w:r>
      <w:r w:rsidR="00686E39">
        <w:t>iskraćenice</w:t>
      </w:r>
      <w:bookmarkEnd w:id="4"/>
    </w:p>
    <w:p w:rsidR="00686E39" w:rsidRDefault="00686E39" w:rsidP="00686E39">
      <w:pPr>
        <w:pStyle w:val="Heading2"/>
      </w:pPr>
      <w:bookmarkStart w:id="5" w:name="_Toc466820223"/>
      <w:r>
        <w:t>Skraćenice</w:t>
      </w:r>
      <w:bookmarkEnd w:id="5"/>
    </w:p>
    <w:p w:rsidR="00686E39" w:rsidRDefault="00686E39" w:rsidP="00686E39">
      <w:r>
        <w:tab/>
        <w:t>Ova podsekcijaobuhvatasveskraćenicekoje se koriste u projektnojdokumentaciji.</w:t>
      </w:r>
    </w:p>
    <w:p w:rsidR="00686E39" w:rsidRDefault="00686E39" w:rsidP="00686E39"/>
    <w:p w:rsidR="00686E39" w:rsidRDefault="00686E39" w:rsidP="00686E39">
      <w:r>
        <w:tab/>
        <w:t>API – Application Programming Interface</w:t>
      </w:r>
    </w:p>
    <w:p w:rsidR="003A488E" w:rsidRDefault="003A488E" w:rsidP="00686E39">
      <w:r>
        <w:tab/>
        <w:t>GeRuDok-Generički rukovalac dokumentima</w:t>
      </w:r>
    </w:p>
    <w:p w:rsidR="00686E39" w:rsidRDefault="00686E39" w:rsidP="00686E39">
      <w:r>
        <w:tab/>
        <w:t>DOM – Document Object Model</w:t>
      </w:r>
    </w:p>
    <w:p w:rsidR="00686E39" w:rsidRDefault="00686E39" w:rsidP="00686E39">
      <w:r>
        <w:tab/>
        <w:t>GUI – Graphical User Interface</w:t>
      </w:r>
    </w:p>
    <w:p w:rsidR="00686E39" w:rsidRDefault="00686E39" w:rsidP="00686E39">
      <w:r>
        <w:tab/>
        <w:t>MVC – Model View Controller</w:t>
      </w:r>
    </w:p>
    <w:p w:rsidR="00686E39" w:rsidRDefault="00686E39" w:rsidP="00686E39">
      <w:r>
        <w:tab/>
        <w:t>RP – Release Plan</w:t>
      </w:r>
    </w:p>
    <w:p w:rsidR="00686E39" w:rsidRDefault="00686E39" w:rsidP="00686E39">
      <w:r>
        <w:tab/>
        <w:t>RMP – Requirements Management Plan</w:t>
      </w:r>
    </w:p>
    <w:p w:rsidR="00686E39" w:rsidRDefault="00686E39" w:rsidP="00686E39">
      <w:r>
        <w:tab/>
        <w:t>RUP – Rational Unified Process</w:t>
      </w:r>
    </w:p>
    <w:p w:rsidR="00686E39" w:rsidRDefault="00686E39" w:rsidP="00686E39">
      <w:r>
        <w:tab/>
        <w:t>SWAD – Software Architecture Document</w:t>
      </w:r>
    </w:p>
    <w:p w:rsidR="00686E39" w:rsidRDefault="00686E39" w:rsidP="00686E39">
      <w:r>
        <w:tab/>
        <w:t>SWRS – Software Requirements Specification</w:t>
      </w:r>
    </w:p>
    <w:p w:rsidR="00686E39" w:rsidRDefault="00686E39" w:rsidP="00686E39">
      <w:r>
        <w:tab/>
        <w:t>UI – User Interface</w:t>
      </w:r>
    </w:p>
    <w:p w:rsidR="00686E39" w:rsidRDefault="00686E39" w:rsidP="00686E39">
      <w:r>
        <w:tab/>
        <w:t>UML – Unified Modelling Language</w:t>
      </w:r>
    </w:p>
    <w:p w:rsidR="00686E39" w:rsidRPr="00F44152" w:rsidRDefault="00686E39" w:rsidP="00686E39">
      <w:r>
        <w:tab/>
        <w:t>XML – Extensible Markup Language</w:t>
      </w:r>
    </w:p>
    <w:p w:rsidR="00686E39" w:rsidRDefault="00686E39" w:rsidP="00686E39"/>
    <w:p w:rsidR="00686E39" w:rsidRDefault="00686E39" w:rsidP="00686E39">
      <w:pPr>
        <w:pStyle w:val="Heading2"/>
      </w:pPr>
      <w:bookmarkStart w:id="6" w:name="_Toc466820224"/>
      <w:r>
        <w:t>Definicije</w:t>
      </w:r>
      <w:bookmarkEnd w:id="6"/>
    </w:p>
    <w:p w:rsidR="00686E39" w:rsidRDefault="00686E39" w:rsidP="00686E39">
      <w:r>
        <w:tab/>
        <w:t>Ova podsekcija</w:t>
      </w:r>
      <w:r w:rsidR="008844D0">
        <w:t xml:space="preserve"> </w:t>
      </w:r>
      <w:r>
        <w:t>obuhvata</w:t>
      </w:r>
      <w:r w:rsidR="008844D0">
        <w:t xml:space="preserve"> </w:t>
      </w:r>
      <w:r>
        <w:t>sve</w:t>
      </w:r>
      <w:r w:rsidR="008844D0">
        <w:t xml:space="preserve"> </w:t>
      </w:r>
      <w:r>
        <w:t>definicije</w:t>
      </w:r>
      <w:r w:rsidR="008844D0">
        <w:t xml:space="preserve"> </w:t>
      </w:r>
      <w:r>
        <w:t>koje se tiču</w:t>
      </w:r>
      <w:r w:rsidR="008844D0">
        <w:t xml:space="preserve"> editora </w:t>
      </w:r>
      <w:r>
        <w:t>i</w:t>
      </w:r>
      <w:r w:rsidR="008844D0">
        <w:t xml:space="preserve"> </w:t>
      </w:r>
      <w:r>
        <w:t>njegove</w:t>
      </w:r>
      <w:r w:rsidR="008844D0">
        <w:t xml:space="preserve"> </w:t>
      </w:r>
      <w:r>
        <w:t>projetne</w:t>
      </w:r>
      <w:r w:rsidR="008844D0">
        <w:t xml:space="preserve"> </w:t>
      </w:r>
      <w:r>
        <w:t>dokumentacije.</w:t>
      </w:r>
    </w:p>
    <w:p w:rsidR="00686E39" w:rsidRDefault="00686E39" w:rsidP="00686E39"/>
    <w:p w:rsidR="00686E39" w:rsidRDefault="00686E39" w:rsidP="00686E39">
      <w:r>
        <w:tab/>
        <w:t>Editor – softver</w:t>
      </w:r>
      <w:r w:rsidR="008844D0">
        <w:t xml:space="preserve"> </w:t>
      </w:r>
      <w:r>
        <w:t>koji</w:t>
      </w:r>
      <w:r w:rsidR="008844D0">
        <w:t xml:space="preserve"> </w:t>
      </w:r>
      <w:r>
        <w:t>omogućava</w:t>
      </w:r>
      <w:r w:rsidR="008844D0">
        <w:t xml:space="preserve"> </w:t>
      </w:r>
      <w:r>
        <w:t>uređivanje</w:t>
      </w:r>
      <w:r w:rsidR="008844D0">
        <w:t xml:space="preserve">  </w:t>
      </w:r>
      <w:r>
        <w:t>dokumenata</w:t>
      </w:r>
    </w:p>
    <w:p w:rsidR="00686E39" w:rsidRDefault="00686E39" w:rsidP="00686E39">
      <w:r>
        <w:tab/>
        <w:t>Dizajnšablon – predstavlja</w:t>
      </w:r>
      <w:r w:rsidR="008844D0">
        <w:t xml:space="preserve"> </w:t>
      </w:r>
      <w:r>
        <w:t>arhitektonsk</w:t>
      </w:r>
      <w:r w:rsidR="008844D0">
        <w:t xml:space="preserve">a </w:t>
      </w:r>
      <w:r>
        <w:t>rješenja</w:t>
      </w:r>
      <w:r w:rsidR="008844D0">
        <w:t xml:space="preserve"> </w:t>
      </w:r>
      <w:r>
        <w:t>za problem koji se često</w:t>
      </w:r>
      <w:r w:rsidR="008844D0">
        <w:t xml:space="preserve"> </w:t>
      </w:r>
      <w:r>
        <w:t>javlja</w:t>
      </w:r>
    </w:p>
    <w:p w:rsidR="00686E39" w:rsidRDefault="00686E39" w:rsidP="00686E39">
      <w:r>
        <w:tab/>
        <w:t>Klasa</w:t>
      </w:r>
      <w:r w:rsidR="008844D0">
        <w:t xml:space="preserve"> - dio OO koncepta i predstavlja jednu vrstu sablona po kojem se kreiraju instance</w:t>
      </w:r>
    </w:p>
    <w:p w:rsidR="003642BD" w:rsidRDefault="00686E39" w:rsidP="00686E39">
      <w:r>
        <w:tab/>
        <w:t>Interfejs</w:t>
      </w:r>
      <w:r w:rsidR="008844D0">
        <w:t xml:space="preserve"> - </w:t>
      </w:r>
      <w:r w:rsidR="003642BD">
        <w:t>mehanizam za postizanje potpune apstrakcije</w:t>
      </w:r>
    </w:p>
    <w:p w:rsidR="00686E39" w:rsidRDefault="00686E39" w:rsidP="00686E39">
      <w:r>
        <w:tab/>
        <w:t>Generalizacija</w:t>
      </w:r>
      <w:r w:rsidR="003642BD">
        <w:t xml:space="preserve">- predstavlja u stvari nasljedjivanje </w:t>
      </w:r>
    </w:p>
    <w:p w:rsidR="00686E39" w:rsidRPr="003642BD" w:rsidRDefault="003642BD" w:rsidP="003642BD">
      <w:pPr>
        <w:pStyle w:val="HTMLPreformatted"/>
        <w:rPr>
          <w:rFonts w:ascii="Times New Roman" w:hAnsi="Times New Roman" w:cs="Times New Roman"/>
          <w:color w:val="000000"/>
        </w:rPr>
      </w:pPr>
      <w:r>
        <w:t xml:space="preserve">      </w:t>
      </w:r>
      <w:r w:rsidR="00686E39" w:rsidRPr="003642BD">
        <w:rPr>
          <w:rFonts w:ascii="Times New Roman" w:hAnsi="Times New Roman" w:cs="Times New Roman"/>
        </w:rPr>
        <w:t>Serijalizacija</w:t>
      </w:r>
      <w:r w:rsidR="008844D0" w:rsidRPr="003642BD">
        <w:rPr>
          <w:rFonts w:ascii="Times New Roman" w:hAnsi="Times New Roman" w:cs="Times New Roman"/>
        </w:rPr>
        <w:t xml:space="preserve"> - </w:t>
      </w:r>
      <w:r w:rsidRPr="003642BD">
        <w:rPr>
          <w:rFonts w:ascii="Times New Roman" w:hAnsi="Times New Roman" w:cs="Times New Roman"/>
          <w:color w:val="000000"/>
        </w:rPr>
        <w:t>proces prevodjenja objekta u sekvencu b</w:t>
      </w:r>
      <w:r>
        <w:rPr>
          <w:rFonts w:ascii="Times New Roman" w:hAnsi="Times New Roman" w:cs="Times New Roman"/>
          <w:color w:val="000000"/>
        </w:rPr>
        <w:t>itova kako bi objekat mogao biti sacuvan u datoteci</w:t>
      </w:r>
    </w:p>
    <w:p w:rsidR="00686E39" w:rsidRDefault="00686E39" w:rsidP="00686E39">
      <w:r>
        <w:tab/>
        <w:t>Java DOC</w:t>
      </w:r>
      <w:r w:rsidR="008844D0">
        <w:t xml:space="preserve"> - dokumentacija programskog koda</w:t>
      </w:r>
    </w:p>
    <w:p w:rsidR="00686E39" w:rsidRDefault="00686E39" w:rsidP="00686E39">
      <w:r>
        <w:tab/>
      </w:r>
    </w:p>
    <w:p w:rsidR="00686E39" w:rsidRPr="00F44152" w:rsidRDefault="00686E39" w:rsidP="00686E39">
      <w:r>
        <w:tab/>
      </w:r>
    </w:p>
    <w:p w:rsidR="00686E39" w:rsidRPr="00F44152" w:rsidRDefault="00686E39" w:rsidP="00686E39"/>
    <w:p w:rsidR="00686E39" w:rsidRPr="00F44152" w:rsidRDefault="00686E39" w:rsidP="00F44152">
      <w:pPr>
        <w:pStyle w:val="Abbreviation"/>
        <w:tabs>
          <w:tab w:val="clear" w:pos="1440"/>
        </w:tabs>
        <w:ind w:left="851" w:hanging="284"/>
        <w:rPr>
          <w:rFonts w:ascii="Calibri" w:hAnsi="Calibri" w:cs="Calibri"/>
          <w:b w:val="0"/>
          <w:lang w:val="bs-Latn-BA"/>
        </w:rPr>
      </w:pPr>
    </w:p>
    <w:p w:rsidR="00890896" w:rsidRDefault="00166078">
      <w:pPr>
        <w:pStyle w:val="Heading1"/>
      </w:pPr>
      <w:bookmarkStart w:id="7" w:name="_Toc505602184"/>
      <w:bookmarkStart w:id="8" w:name="_Toc466820225"/>
      <w:r>
        <w:t>UML Stereot</w:t>
      </w:r>
      <w:bookmarkEnd w:id="7"/>
      <w:r w:rsidR="00F44152">
        <w:t>ipi</w:t>
      </w:r>
      <w:bookmarkEnd w:id="8"/>
    </w:p>
    <w:p w:rsidR="001A5B54" w:rsidRDefault="001A5B54">
      <w:pPr>
        <w:pStyle w:val="BodyText"/>
      </w:pPr>
    </w:p>
    <w:sectPr w:rsidR="001A5B54" w:rsidSect="002644A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226" w:rsidRDefault="00C52226">
      <w:pPr>
        <w:spacing w:line="240" w:lineRule="auto"/>
      </w:pPr>
      <w:r>
        <w:separator/>
      </w:r>
    </w:p>
  </w:endnote>
  <w:endnote w:type="continuationSeparator" w:id="1">
    <w:p w:rsidR="00C52226" w:rsidRDefault="00C52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96" w:rsidRDefault="00E667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6607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0896" w:rsidRDefault="0089089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704282"/>
      <w:docPartObj>
        <w:docPartGallery w:val="Page Numbers (Bottom of Page)"/>
        <w:docPartUnique/>
      </w:docPartObj>
    </w:sdtPr>
    <w:sdtContent>
      <w:p w:rsidR="003642BD" w:rsidRDefault="00E66764">
        <w:pPr>
          <w:pStyle w:val="Footer"/>
          <w:jc w:val="right"/>
        </w:pPr>
        <w:fldSimple w:instr=" PAGE   \* MERGEFORMAT ">
          <w:r w:rsidR="004A7437">
            <w:rPr>
              <w:noProof/>
            </w:rPr>
            <w:t>4</w:t>
          </w:r>
        </w:fldSimple>
      </w:p>
    </w:sdtContent>
  </w:sdt>
  <w:p w:rsidR="00890896" w:rsidRDefault="003642BD">
    <w:pPr>
      <w:pStyle w:val="Footer"/>
    </w:pPr>
    <w:r>
      <w:tab/>
      <w:t>ETFIS 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96" w:rsidRDefault="008908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226" w:rsidRDefault="00C52226">
      <w:pPr>
        <w:spacing w:line="240" w:lineRule="auto"/>
      </w:pPr>
      <w:r>
        <w:separator/>
      </w:r>
    </w:p>
  </w:footnote>
  <w:footnote w:type="continuationSeparator" w:id="1">
    <w:p w:rsidR="00C52226" w:rsidRDefault="00C522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437" w:rsidRPr="009D72F1" w:rsidRDefault="004A7437" w:rsidP="004A7437">
    <w:pPr>
      <w:rPr>
        <w:sz w:val="24"/>
        <w:lang w:val="sr-Latn-BA"/>
      </w:rPr>
    </w:pPr>
  </w:p>
  <w:p w:rsidR="004A7437" w:rsidRPr="009D72F1" w:rsidRDefault="004A7437" w:rsidP="004A7437">
    <w:pPr>
      <w:pBdr>
        <w:top w:val="single" w:sz="6" w:space="1" w:color="auto"/>
      </w:pBdr>
      <w:rPr>
        <w:sz w:val="24"/>
        <w:lang w:val="sr-Latn-BA"/>
      </w:rPr>
    </w:pPr>
  </w:p>
  <w:p w:rsidR="004A7437" w:rsidRPr="009D72F1" w:rsidRDefault="004A7437" w:rsidP="004A743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4A7437" w:rsidRPr="009D72F1" w:rsidRDefault="004A7437" w:rsidP="004A7437">
    <w:pPr>
      <w:pBdr>
        <w:bottom w:val="single" w:sz="6" w:space="1" w:color="auto"/>
      </w:pBdr>
      <w:jc w:val="right"/>
      <w:rPr>
        <w:sz w:val="24"/>
        <w:lang w:val="sr-Latn-BA"/>
      </w:rPr>
    </w:pPr>
  </w:p>
  <w:p w:rsidR="00890896" w:rsidRDefault="00890896">
    <w:pPr>
      <w:pBdr>
        <w:bottom w:val="single" w:sz="6" w:space="1" w:color="auto"/>
      </w:pBdr>
      <w:jc w:val="right"/>
      <w:rPr>
        <w:sz w:val="24"/>
      </w:rPr>
    </w:pPr>
  </w:p>
  <w:p w:rsidR="00890896" w:rsidRDefault="008908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90896" w:rsidTr="008844D0">
      <w:trPr>
        <w:trHeight w:val="269"/>
      </w:trPr>
      <w:tc>
        <w:tcPr>
          <w:tcW w:w="6379" w:type="dxa"/>
        </w:tcPr>
        <w:p w:rsidR="00890896" w:rsidRDefault="008844D0">
          <w:r>
            <w:t>GeRuDok</w:t>
          </w:r>
        </w:p>
      </w:tc>
      <w:tc>
        <w:tcPr>
          <w:tcW w:w="3179" w:type="dxa"/>
        </w:tcPr>
        <w:p w:rsidR="00890896" w:rsidRDefault="008844D0">
          <w:pPr>
            <w:tabs>
              <w:tab w:val="left" w:pos="1135"/>
            </w:tabs>
            <w:spacing w:before="40"/>
            <w:ind w:right="68"/>
          </w:pPr>
          <w:r>
            <w:t>Verzija:           1.1</w:t>
          </w:r>
        </w:p>
      </w:tc>
    </w:tr>
    <w:tr w:rsidR="00890896" w:rsidTr="008844D0">
      <w:trPr>
        <w:trHeight w:val="221"/>
      </w:trPr>
      <w:tc>
        <w:tcPr>
          <w:tcW w:w="6379" w:type="dxa"/>
        </w:tcPr>
        <w:p w:rsidR="00890896" w:rsidRDefault="009D2963">
          <w:r>
            <w:t>Rječnik</w:t>
          </w:r>
          <w:r w:rsidR="008844D0">
            <w:t xml:space="preserve"> </w:t>
          </w:r>
          <w:r>
            <w:t>pojmova</w:t>
          </w:r>
        </w:p>
      </w:tc>
      <w:tc>
        <w:tcPr>
          <w:tcW w:w="3179" w:type="dxa"/>
        </w:tcPr>
        <w:p w:rsidR="00890896" w:rsidRDefault="008844D0">
          <w:r>
            <w:t xml:space="preserve">  Datum:  13.11.2016</w:t>
          </w:r>
        </w:p>
      </w:tc>
    </w:tr>
    <w:tr w:rsidR="00890896" w:rsidTr="008844D0">
      <w:trPr>
        <w:trHeight w:val="231"/>
      </w:trPr>
      <w:tc>
        <w:tcPr>
          <w:tcW w:w="9558" w:type="dxa"/>
          <w:gridSpan w:val="2"/>
        </w:tcPr>
        <w:p w:rsidR="00890896" w:rsidRDefault="00890896"/>
      </w:tc>
    </w:tr>
  </w:tbl>
  <w:p w:rsidR="00890896" w:rsidRDefault="008908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96" w:rsidRDefault="008908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5195AFA"/>
    <w:multiLevelType w:val="multilevel"/>
    <w:tmpl w:val="080C26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5B54"/>
    <w:rsid w:val="00166078"/>
    <w:rsid w:val="001A5B54"/>
    <w:rsid w:val="002644A3"/>
    <w:rsid w:val="002F2721"/>
    <w:rsid w:val="003642BD"/>
    <w:rsid w:val="003A488E"/>
    <w:rsid w:val="004A7437"/>
    <w:rsid w:val="00606C07"/>
    <w:rsid w:val="00686E39"/>
    <w:rsid w:val="008844D0"/>
    <w:rsid w:val="00890896"/>
    <w:rsid w:val="00891816"/>
    <w:rsid w:val="009D2963"/>
    <w:rsid w:val="00C52226"/>
    <w:rsid w:val="00CB04C8"/>
    <w:rsid w:val="00CE4DB8"/>
    <w:rsid w:val="00E621F8"/>
    <w:rsid w:val="00E66764"/>
    <w:rsid w:val="00F44152"/>
    <w:rsid w:val="00FA1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A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644A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644A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644A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644A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644A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644A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644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644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644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644A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644A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644A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644A3"/>
    <w:pPr>
      <w:ind w:left="900" w:hanging="900"/>
    </w:pPr>
  </w:style>
  <w:style w:type="paragraph" w:styleId="TOC1">
    <w:name w:val="toc 1"/>
    <w:basedOn w:val="Normal"/>
    <w:next w:val="Normal"/>
    <w:uiPriority w:val="39"/>
    <w:rsid w:val="002644A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644A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644A3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rsid w:val="002644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44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644A3"/>
  </w:style>
  <w:style w:type="paragraph" w:customStyle="1" w:styleId="MainTitle">
    <w:name w:val="Main Title"/>
    <w:basedOn w:val="Normal"/>
    <w:rsid w:val="002644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2644A3"/>
    <w:pPr>
      <w:ind w:left="720" w:hanging="432"/>
    </w:pPr>
  </w:style>
  <w:style w:type="paragraph" w:customStyle="1" w:styleId="Tabletext">
    <w:name w:val="Tabletext"/>
    <w:basedOn w:val="Normal"/>
    <w:rsid w:val="002644A3"/>
    <w:pPr>
      <w:keepLines/>
      <w:spacing w:after="120"/>
    </w:pPr>
  </w:style>
  <w:style w:type="paragraph" w:styleId="BodyText">
    <w:name w:val="Body Text"/>
    <w:basedOn w:val="Normal"/>
    <w:semiHidden/>
    <w:rsid w:val="002644A3"/>
    <w:pPr>
      <w:keepLines/>
      <w:spacing w:after="120"/>
      <w:ind w:left="720"/>
    </w:pPr>
  </w:style>
  <w:style w:type="paragraph" w:customStyle="1" w:styleId="Bullet2">
    <w:name w:val="Bullet2"/>
    <w:basedOn w:val="Normal"/>
    <w:rsid w:val="002644A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2644A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644A3"/>
    <w:rPr>
      <w:sz w:val="20"/>
      <w:vertAlign w:val="superscript"/>
    </w:rPr>
  </w:style>
  <w:style w:type="paragraph" w:styleId="FootnoteText">
    <w:name w:val="footnote text"/>
    <w:basedOn w:val="Normal"/>
    <w:semiHidden/>
    <w:rsid w:val="002644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2644A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644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644A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2644A3"/>
    <w:pPr>
      <w:ind w:left="600"/>
    </w:pPr>
  </w:style>
  <w:style w:type="paragraph" w:styleId="TOC5">
    <w:name w:val="toc 5"/>
    <w:basedOn w:val="Normal"/>
    <w:next w:val="Normal"/>
    <w:semiHidden/>
    <w:rsid w:val="002644A3"/>
    <w:pPr>
      <w:ind w:left="800"/>
    </w:pPr>
  </w:style>
  <w:style w:type="paragraph" w:styleId="TOC6">
    <w:name w:val="toc 6"/>
    <w:basedOn w:val="Normal"/>
    <w:next w:val="Normal"/>
    <w:semiHidden/>
    <w:rsid w:val="002644A3"/>
    <w:pPr>
      <w:ind w:left="1000"/>
    </w:pPr>
  </w:style>
  <w:style w:type="paragraph" w:styleId="TOC7">
    <w:name w:val="toc 7"/>
    <w:basedOn w:val="Normal"/>
    <w:next w:val="Normal"/>
    <w:semiHidden/>
    <w:rsid w:val="002644A3"/>
    <w:pPr>
      <w:ind w:left="1200"/>
    </w:pPr>
  </w:style>
  <w:style w:type="paragraph" w:styleId="TOC8">
    <w:name w:val="toc 8"/>
    <w:basedOn w:val="Normal"/>
    <w:next w:val="Normal"/>
    <w:semiHidden/>
    <w:rsid w:val="002644A3"/>
    <w:pPr>
      <w:ind w:left="1400"/>
    </w:pPr>
  </w:style>
  <w:style w:type="paragraph" w:styleId="TOC9">
    <w:name w:val="toc 9"/>
    <w:basedOn w:val="Normal"/>
    <w:next w:val="Normal"/>
    <w:semiHidden/>
    <w:rsid w:val="002644A3"/>
    <w:pPr>
      <w:ind w:left="1600"/>
    </w:pPr>
  </w:style>
  <w:style w:type="paragraph" w:styleId="BodyText2">
    <w:name w:val="Body Text 2"/>
    <w:basedOn w:val="Normal"/>
    <w:semiHidden/>
    <w:rsid w:val="002644A3"/>
    <w:rPr>
      <w:i/>
      <w:color w:val="0000FF"/>
    </w:rPr>
  </w:style>
  <w:style w:type="paragraph" w:styleId="BodyTextIndent">
    <w:name w:val="Body Text Indent"/>
    <w:basedOn w:val="Normal"/>
    <w:semiHidden/>
    <w:rsid w:val="002644A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644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644A3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A3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2644A3"/>
    <w:rPr>
      <w:color w:val="0000FF"/>
      <w:u w:val="single"/>
    </w:rPr>
  </w:style>
  <w:style w:type="paragraph" w:customStyle="1" w:styleId="Abbreviation">
    <w:name w:val="Abbreviation"/>
    <w:basedOn w:val="Normal"/>
    <w:rsid w:val="00F44152"/>
    <w:pPr>
      <w:widowControl/>
      <w:tabs>
        <w:tab w:val="left" w:pos="1440"/>
      </w:tabs>
      <w:spacing w:before="40" w:after="40" w:line="240" w:lineRule="auto"/>
      <w:ind w:left="360" w:hanging="360"/>
      <w:jc w:val="both"/>
    </w:pPr>
    <w:rPr>
      <w:b/>
      <w:bCs/>
      <w:snapToGrid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D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844D0"/>
  </w:style>
  <w:style w:type="paragraph" w:styleId="HTMLPreformatted">
    <w:name w:val="HTML Preformatted"/>
    <w:basedOn w:val="Normal"/>
    <w:link w:val="HTMLPreformattedChar"/>
    <w:uiPriority w:val="99"/>
    <w:unhideWhenUsed/>
    <w:rsid w:val="00364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2BD"/>
    <w:rPr>
      <w:rFonts w:ascii="Courier New" w:hAnsi="Courier New" w:cs="Courier New"/>
      <w:lang w:val="hr-HR"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2B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%20SABLONI\rup_wd_tmpl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B3117-1EE8-4CD3-92A3-E492F237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</Template>
  <TotalTime>5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Momcilo Amovic</dc:creator>
  <cp:lastModifiedBy>AMA</cp:lastModifiedBy>
  <cp:revision>4</cp:revision>
  <cp:lastPrinted>1899-12-31T23:00:00Z</cp:lastPrinted>
  <dcterms:created xsi:type="dcterms:W3CDTF">2016-11-13T16:08:00Z</dcterms:created>
  <dcterms:modified xsi:type="dcterms:W3CDTF">2016-11-23T22:47:00Z</dcterms:modified>
</cp:coreProperties>
</file>