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BF" w:rsidRPr="009D72F1" w:rsidRDefault="00F7193E">
      <w:pPr>
        <w:pStyle w:val="Title"/>
        <w:jc w:val="right"/>
        <w:rPr>
          <w:lang w:val="sr-Latn-BA"/>
        </w:rPr>
      </w:pPr>
      <w:r>
        <w:t>GeRuDok</w:t>
      </w:r>
    </w:p>
    <w:p w:rsidR="00FF16BF" w:rsidRPr="009D72F1" w:rsidRDefault="00940E7F">
      <w:pPr>
        <w:pStyle w:val="Title"/>
        <w:jc w:val="right"/>
        <w:rPr>
          <w:lang w:val="sr-Latn-BA"/>
        </w:rPr>
      </w:pPr>
      <w:fldSimple w:instr="title  \* Mergeformat ">
        <w:r w:rsidR="009D72F1" w:rsidRPr="009D72F1">
          <w:rPr>
            <w:lang w:val="sr-Latn-BA"/>
          </w:rPr>
          <w:t>Slučajevi korištenja</w:t>
        </w:r>
      </w:fldSimple>
    </w:p>
    <w:p w:rsidR="00FF16BF" w:rsidRPr="009D72F1" w:rsidRDefault="00FF16BF">
      <w:pPr>
        <w:pStyle w:val="Title"/>
        <w:jc w:val="right"/>
        <w:rPr>
          <w:lang w:val="sr-Latn-BA"/>
        </w:rPr>
      </w:pPr>
    </w:p>
    <w:p w:rsidR="00FF16BF" w:rsidRPr="00536967" w:rsidRDefault="00536967" w:rsidP="00536967">
      <w:pPr>
        <w:pStyle w:val="Title"/>
        <w:jc w:val="right"/>
        <w:rPr>
          <w:sz w:val="28"/>
          <w:lang w:val="sr-Latn-BA"/>
        </w:rPr>
      </w:pPr>
      <w:r>
        <w:rPr>
          <w:sz w:val="28"/>
          <w:lang w:val="sr-Latn-BA"/>
        </w:rPr>
        <w:t>Verzija &lt;1.</w:t>
      </w:r>
      <w:r w:rsidR="00F7193E">
        <w:rPr>
          <w:sz w:val="28"/>
          <w:lang w:val="sr-Latn-BA"/>
        </w:rPr>
        <w:t>1</w:t>
      </w:r>
      <w:r>
        <w:rPr>
          <w:sz w:val="28"/>
          <w:lang w:val="sr-Latn-BA"/>
        </w:rPr>
        <w:t>&gt;</w:t>
      </w:r>
    </w:p>
    <w:p w:rsidR="00FF16BF" w:rsidRPr="009D72F1" w:rsidRDefault="00FF16BF">
      <w:pPr>
        <w:pStyle w:val="BodyText"/>
        <w:rPr>
          <w:lang w:val="sr-Latn-BA"/>
        </w:rPr>
      </w:pPr>
    </w:p>
    <w:p w:rsidR="00FF16BF" w:rsidRPr="009D72F1" w:rsidRDefault="00FF16BF">
      <w:pPr>
        <w:pStyle w:val="BodyText"/>
        <w:rPr>
          <w:lang w:val="sr-Latn-BA"/>
        </w:rPr>
      </w:pPr>
    </w:p>
    <w:p w:rsidR="00FF16BF" w:rsidRPr="009D72F1" w:rsidRDefault="00FF16BF">
      <w:pPr>
        <w:rPr>
          <w:lang w:val="sr-Latn-BA"/>
        </w:rPr>
        <w:sectPr w:rsidR="00FF16BF" w:rsidRPr="009D72F1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F16BF" w:rsidRPr="009D72F1" w:rsidRDefault="009D72F1">
      <w:pPr>
        <w:pStyle w:val="Title"/>
        <w:rPr>
          <w:lang w:val="sr-Latn-BA"/>
        </w:rPr>
      </w:pPr>
      <w:r w:rsidRPr="009D72F1">
        <w:rPr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548DD4" w:themeColor="text2" w:themeTint="99"/>
          <w:left w:val="single" w:sz="6" w:space="0" w:color="548DD4" w:themeColor="text2" w:themeTint="99"/>
          <w:bottom w:val="single" w:sz="6" w:space="0" w:color="548DD4" w:themeColor="text2" w:themeTint="99"/>
          <w:right w:val="single" w:sz="6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F16BF" w:rsidRPr="009D72F1" w:rsidTr="009D72F1">
        <w:tc>
          <w:tcPr>
            <w:tcW w:w="2304" w:type="dxa"/>
            <w:vAlign w:val="center"/>
          </w:tcPr>
          <w:p w:rsidR="00FF16BF" w:rsidRPr="009D72F1" w:rsidRDefault="009D72F1" w:rsidP="009D72F1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  <w:vAlign w:val="center"/>
          </w:tcPr>
          <w:p w:rsidR="00FF16BF" w:rsidRPr="009D72F1" w:rsidRDefault="009D72F1" w:rsidP="009D72F1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Verzija</w:t>
            </w:r>
          </w:p>
        </w:tc>
        <w:tc>
          <w:tcPr>
            <w:tcW w:w="3744" w:type="dxa"/>
            <w:vAlign w:val="center"/>
          </w:tcPr>
          <w:p w:rsidR="00FF16BF" w:rsidRPr="009D72F1" w:rsidRDefault="009D72F1" w:rsidP="009D72F1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Opis</w:t>
            </w:r>
          </w:p>
        </w:tc>
        <w:tc>
          <w:tcPr>
            <w:tcW w:w="2304" w:type="dxa"/>
            <w:vAlign w:val="center"/>
          </w:tcPr>
          <w:p w:rsidR="00FF16BF" w:rsidRPr="009D72F1" w:rsidRDefault="009D72F1" w:rsidP="009D72F1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Autor</w:t>
            </w:r>
          </w:p>
        </w:tc>
      </w:tr>
      <w:tr w:rsidR="00FF16BF" w:rsidRPr="009D72F1" w:rsidTr="009D72F1">
        <w:tc>
          <w:tcPr>
            <w:tcW w:w="2304" w:type="dxa"/>
            <w:vAlign w:val="center"/>
          </w:tcPr>
          <w:p w:rsidR="00FF16BF" w:rsidRPr="009D72F1" w:rsidRDefault="009D72F1" w:rsidP="00F7193E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&lt;18</w:t>
            </w:r>
            <w:r w:rsidR="00F7193E">
              <w:rPr>
                <w:lang w:val="sr-Latn-BA"/>
              </w:rPr>
              <w:t>.11.2016</w:t>
            </w:r>
            <w:r w:rsidR="00F7193E" w:rsidRPr="009D72F1">
              <w:rPr>
                <w:lang w:val="sr-Latn-BA"/>
              </w:rPr>
              <w:t xml:space="preserve"> </w:t>
            </w:r>
            <w:r w:rsidR="00FF16BF" w:rsidRPr="009D72F1">
              <w:rPr>
                <w:lang w:val="sr-Latn-BA"/>
              </w:rPr>
              <w:t>&gt;</w:t>
            </w:r>
          </w:p>
        </w:tc>
        <w:tc>
          <w:tcPr>
            <w:tcW w:w="1152" w:type="dxa"/>
            <w:vAlign w:val="center"/>
          </w:tcPr>
          <w:p w:rsidR="00FF16BF" w:rsidRPr="009D72F1" w:rsidRDefault="00F7193E" w:rsidP="009D72F1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&lt;1.1</w:t>
            </w:r>
            <w:r w:rsidR="00FF16BF" w:rsidRPr="009D72F1">
              <w:rPr>
                <w:lang w:val="sr-Latn-BA"/>
              </w:rPr>
              <w:t>&gt;</w:t>
            </w:r>
          </w:p>
        </w:tc>
        <w:tc>
          <w:tcPr>
            <w:tcW w:w="3744" w:type="dxa"/>
            <w:vAlign w:val="center"/>
          </w:tcPr>
          <w:p w:rsidR="00FF16BF" w:rsidRPr="009D72F1" w:rsidRDefault="009D72F1" w:rsidP="009D72F1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Prva verzija dokumenta.</w:t>
            </w:r>
          </w:p>
        </w:tc>
        <w:tc>
          <w:tcPr>
            <w:tcW w:w="2304" w:type="dxa"/>
            <w:vAlign w:val="center"/>
          </w:tcPr>
          <w:p w:rsidR="00FF16BF" w:rsidRPr="009D72F1" w:rsidRDefault="00F7193E" w:rsidP="009D72F1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Momčilo Amović</w:t>
            </w:r>
          </w:p>
        </w:tc>
      </w:tr>
      <w:tr w:rsidR="00FF16BF" w:rsidRPr="009D72F1" w:rsidTr="009D72F1">
        <w:tc>
          <w:tcPr>
            <w:tcW w:w="2304" w:type="dxa"/>
            <w:vAlign w:val="center"/>
          </w:tcPr>
          <w:p w:rsidR="00FF16BF" w:rsidRPr="009D72F1" w:rsidRDefault="00FF16BF" w:rsidP="009D72F1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FF16BF" w:rsidRPr="009D72F1" w:rsidRDefault="00FF16BF" w:rsidP="009D72F1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vAlign w:val="center"/>
          </w:tcPr>
          <w:p w:rsidR="00FF16BF" w:rsidRPr="009D72F1" w:rsidRDefault="00FF16BF" w:rsidP="009D72F1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FF16BF" w:rsidRPr="009D72F1" w:rsidRDefault="00FF16BF" w:rsidP="009D72F1">
            <w:pPr>
              <w:pStyle w:val="Tabletext"/>
              <w:jc w:val="center"/>
              <w:rPr>
                <w:lang w:val="sr-Latn-BA"/>
              </w:rPr>
            </w:pPr>
          </w:p>
        </w:tc>
      </w:tr>
      <w:tr w:rsidR="00FF16BF" w:rsidRPr="009D72F1" w:rsidTr="009D72F1">
        <w:tc>
          <w:tcPr>
            <w:tcW w:w="2304" w:type="dxa"/>
            <w:vAlign w:val="center"/>
          </w:tcPr>
          <w:p w:rsidR="00FF16BF" w:rsidRPr="009D72F1" w:rsidRDefault="00FF16BF" w:rsidP="009D72F1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FF16BF" w:rsidRPr="009D72F1" w:rsidRDefault="00FF16BF" w:rsidP="009D72F1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vAlign w:val="center"/>
          </w:tcPr>
          <w:p w:rsidR="00FF16BF" w:rsidRPr="009D72F1" w:rsidRDefault="00FF16BF" w:rsidP="009D72F1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FF16BF" w:rsidRPr="009D72F1" w:rsidRDefault="00FF16BF" w:rsidP="009D72F1">
            <w:pPr>
              <w:pStyle w:val="Tabletext"/>
              <w:jc w:val="center"/>
              <w:rPr>
                <w:lang w:val="sr-Latn-BA"/>
              </w:rPr>
            </w:pPr>
          </w:p>
        </w:tc>
      </w:tr>
      <w:tr w:rsidR="00FF16BF" w:rsidRPr="009D72F1" w:rsidTr="009D72F1">
        <w:tc>
          <w:tcPr>
            <w:tcW w:w="2304" w:type="dxa"/>
            <w:vAlign w:val="center"/>
          </w:tcPr>
          <w:p w:rsidR="00FF16BF" w:rsidRPr="009D72F1" w:rsidRDefault="00FF16BF" w:rsidP="009D72F1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FF16BF" w:rsidRPr="009D72F1" w:rsidRDefault="00FF16BF" w:rsidP="009D72F1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vAlign w:val="center"/>
          </w:tcPr>
          <w:p w:rsidR="00FF16BF" w:rsidRPr="009D72F1" w:rsidRDefault="00FF16BF" w:rsidP="009D72F1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FF16BF" w:rsidRPr="009D72F1" w:rsidRDefault="00FF16BF" w:rsidP="009D72F1">
            <w:pPr>
              <w:pStyle w:val="Tabletext"/>
              <w:jc w:val="center"/>
              <w:rPr>
                <w:lang w:val="sr-Latn-BA"/>
              </w:rPr>
            </w:pPr>
          </w:p>
        </w:tc>
      </w:tr>
    </w:tbl>
    <w:p w:rsidR="0071157C" w:rsidRDefault="0071157C" w:rsidP="0071157C">
      <w:pPr>
        <w:pStyle w:val="Title"/>
      </w:pPr>
    </w:p>
    <w:p w:rsidR="0071157C" w:rsidRDefault="0071157C" w:rsidP="0071157C">
      <w:pPr>
        <w:pStyle w:val="Title"/>
      </w:pPr>
    </w:p>
    <w:p w:rsidR="00FF16BF" w:rsidRPr="0071157C" w:rsidRDefault="00940E7F" w:rsidP="0071157C">
      <w:pPr>
        <w:pStyle w:val="Title"/>
      </w:pPr>
      <w:fldSimple w:instr="title  \* Mergeformat ">
        <w:r w:rsidR="009D72F1" w:rsidRPr="009D72F1">
          <w:rPr>
            <w:lang w:val="sr-Latn-BA"/>
          </w:rPr>
          <w:t>Slučajevi korištenja</w:t>
        </w:r>
      </w:fldSimple>
      <w:bookmarkStart w:id="0" w:name="_Toc423410237"/>
      <w:bookmarkStart w:id="1" w:name="_Toc425054503"/>
      <w:r w:rsidR="00FF16BF" w:rsidRPr="009D72F1">
        <w:rPr>
          <w:lang w:val="sr-Latn-BA"/>
        </w:rPr>
        <w:t xml:space="preserve"> </w:t>
      </w:r>
      <w:bookmarkEnd w:id="0"/>
      <w:bookmarkEnd w:id="1"/>
    </w:p>
    <w:p w:rsidR="00FF16BF" w:rsidRPr="009D72F1" w:rsidRDefault="00FF16BF">
      <w:pPr>
        <w:pStyle w:val="InfoBlue"/>
        <w:rPr>
          <w:lang w:val="sr-Latn-BA"/>
        </w:rPr>
      </w:pPr>
    </w:p>
    <w:p w:rsidR="00FF16BF" w:rsidRPr="00DE6167" w:rsidRDefault="00C97826" w:rsidP="00DE6167">
      <w:pPr>
        <w:pStyle w:val="Heading1"/>
        <w:rPr>
          <w:lang w:val="sr-Latn-BA"/>
        </w:rPr>
      </w:pPr>
      <w:bookmarkStart w:id="2" w:name="_Toc467268328"/>
      <w:r>
        <w:rPr>
          <w:lang w:val="sr-Latn-BA"/>
        </w:rPr>
        <w:t>Instalacija</w:t>
      </w:r>
      <w:bookmarkEnd w:id="2"/>
      <w:r>
        <w:rPr>
          <w:lang w:val="sr-Latn-BA"/>
        </w:rPr>
        <w:t xml:space="preserve"> </w:t>
      </w:r>
    </w:p>
    <w:p w:rsidR="00C97826" w:rsidRDefault="00DE6167" w:rsidP="006467E6">
      <w:pPr>
        <w:pStyle w:val="BodyText"/>
        <w:spacing w:after="0"/>
        <w:rPr>
          <w:lang w:val="sr-Latn-BA"/>
        </w:rPr>
      </w:pPr>
      <w:r>
        <w:rPr>
          <w:lang w:val="sr-Latn-BA"/>
        </w:rPr>
        <w:t xml:space="preserve">Omogućava korisniku da kreira </w:t>
      </w:r>
      <w:r w:rsidR="00C97826">
        <w:rPr>
          <w:lang w:val="sr-Latn-BA"/>
        </w:rPr>
        <w:t>instalira editor</w:t>
      </w:r>
      <w:r>
        <w:rPr>
          <w:lang w:val="sr-Latn-BA"/>
        </w:rPr>
        <w:t>.</w:t>
      </w:r>
    </w:p>
    <w:p w:rsidR="00C97826" w:rsidRDefault="00C97826" w:rsidP="00B90BAB">
      <w:pPr>
        <w:pStyle w:val="BodyText"/>
        <w:numPr>
          <w:ilvl w:val="1"/>
          <w:numId w:val="3"/>
        </w:numPr>
        <w:spacing w:after="0"/>
        <w:rPr>
          <w:lang w:val="sr-Latn-BA"/>
        </w:rPr>
      </w:pPr>
      <w:r>
        <w:rPr>
          <w:lang w:val="sr-Latn-BA"/>
        </w:rPr>
        <w:t>Pozdravna poruka</w:t>
      </w:r>
    </w:p>
    <w:p w:rsidR="00C97826" w:rsidRDefault="00C97826" w:rsidP="00B90BAB">
      <w:pPr>
        <w:pStyle w:val="BodyText"/>
        <w:numPr>
          <w:ilvl w:val="1"/>
          <w:numId w:val="3"/>
        </w:numPr>
        <w:spacing w:after="0"/>
        <w:rPr>
          <w:lang w:val="sr-Latn-BA"/>
        </w:rPr>
      </w:pPr>
      <w:r>
        <w:rPr>
          <w:lang w:val="sr-Latn-BA"/>
        </w:rPr>
        <w:t>Instalacija</w:t>
      </w:r>
    </w:p>
    <w:p w:rsidR="00C97826" w:rsidRDefault="00C97826" w:rsidP="00B90BAB">
      <w:pPr>
        <w:pStyle w:val="BodyText"/>
        <w:numPr>
          <w:ilvl w:val="2"/>
          <w:numId w:val="3"/>
        </w:numPr>
        <w:spacing w:after="0"/>
        <w:rPr>
          <w:lang w:val="sr-Latn-BA"/>
        </w:rPr>
      </w:pPr>
      <w:r>
        <w:rPr>
          <w:lang w:val="sr-Latn-BA"/>
        </w:rPr>
        <w:t>Kreiranje instalacije</w:t>
      </w:r>
    </w:p>
    <w:p w:rsidR="00C97826" w:rsidRDefault="00C97826" w:rsidP="00B90BAB">
      <w:pPr>
        <w:pStyle w:val="BodyText"/>
        <w:numPr>
          <w:ilvl w:val="2"/>
          <w:numId w:val="3"/>
        </w:numPr>
        <w:spacing w:after="0"/>
        <w:rPr>
          <w:lang w:val="sr-Latn-BA"/>
        </w:rPr>
      </w:pPr>
      <w:r>
        <w:rPr>
          <w:lang w:val="sr-Latn-BA"/>
        </w:rPr>
        <w:t>Parametri instalacije</w:t>
      </w:r>
    </w:p>
    <w:p w:rsidR="00C97826" w:rsidRDefault="00C97826" w:rsidP="00B90BAB">
      <w:pPr>
        <w:pStyle w:val="BodyText"/>
        <w:numPr>
          <w:ilvl w:val="3"/>
          <w:numId w:val="3"/>
        </w:numPr>
        <w:spacing w:after="0"/>
        <w:rPr>
          <w:lang w:val="sr-Latn-BA"/>
        </w:rPr>
      </w:pPr>
      <w:r>
        <w:rPr>
          <w:lang w:val="sr-Latn-BA"/>
        </w:rPr>
        <w:t>Lokalizacija</w:t>
      </w:r>
    </w:p>
    <w:p w:rsidR="00C97826" w:rsidRDefault="00C97826" w:rsidP="00B90BAB">
      <w:pPr>
        <w:pStyle w:val="BodyText"/>
        <w:numPr>
          <w:ilvl w:val="3"/>
          <w:numId w:val="3"/>
        </w:numPr>
        <w:spacing w:after="0"/>
        <w:rPr>
          <w:lang w:val="sr-Latn-BA"/>
        </w:rPr>
      </w:pPr>
      <w:r>
        <w:rPr>
          <w:lang w:val="sr-Latn-BA"/>
        </w:rPr>
        <w:t>Mašinski zavisni parametri</w:t>
      </w:r>
    </w:p>
    <w:p w:rsidR="00C97826" w:rsidRDefault="00C97826" w:rsidP="00B90BAB">
      <w:pPr>
        <w:pStyle w:val="BodyText"/>
        <w:numPr>
          <w:ilvl w:val="3"/>
          <w:numId w:val="3"/>
        </w:numPr>
        <w:spacing w:after="0"/>
        <w:rPr>
          <w:lang w:val="sr-Latn-BA"/>
        </w:rPr>
      </w:pPr>
      <w:r>
        <w:rPr>
          <w:lang w:val="sr-Latn-BA"/>
        </w:rPr>
        <w:t>Aplikativno zavisni parametri</w:t>
      </w:r>
    </w:p>
    <w:p w:rsidR="00C97826" w:rsidRDefault="00C97826" w:rsidP="00B90BAB">
      <w:pPr>
        <w:pStyle w:val="BodyText"/>
        <w:numPr>
          <w:ilvl w:val="2"/>
          <w:numId w:val="3"/>
        </w:numPr>
        <w:spacing w:after="0"/>
        <w:rPr>
          <w:lang w:val="sr-Latn-BA"/>
        </w:rPr>
      </w:pPr>
      <w:r>
        <w:rPr>
          <w:lang w:val="sr-Latn-BA"/>
        </w:rPr>
        <w:t>Odustajanje</w:t>
      </w:r>
    </w:p>
    <w:p w:rsidR="00C97826" w:rsidRDefault="00C97826" w:rsidP="00B90BAB">
      <w:pPr>
        <w:pStyle w:val="BodyText"/>
        <w:numPr>
          <w:ilvl w:val="3"/>
          <w:numId w:val="3"/>
        </w:numPr>
        <w:spacing w:after="0"/>
        <w:rPr>
          <w:lang w:val="sr-Latn-BA"/>
        </w:rPr>
      </w:pPr>
      <w:r>
        <w:rPr>
          <w:lang w:val="sr-Latn-BA"/>
        </w:rPr>
        <w:t>Uklanjanje instalacije</w:t>
      </w:r>
    </w:p>
    <w:p w:rsidR="00C97826" w:rsidRDefault="00C97826" w:rsidP="00B90BAB">
      <w:pPr>
        <w:pStyle w:val="BodyText"/>
        <w:numPr>
          <w:ilvl w:val="2"/>
          <w:numId w:val="3"/>
        </w:numPr>
        <w:spacing w:after="0"/>
        <w:rPr>
          <w:lang w:val="sr-Latn-BA"/>
        </w:rPr>
      </w:pPr>
      <w:r>
        <w:rPr>
          <w:lang w:val="sr-Latn-BA"/>
        </w:rPr>
        <w:t>Pribavljanje instalacionog materijala</w:t>
      </w:r>
    </w:p>
    <w:p w:rsidR="006467E6" w:rsidRDefault="006467E6" w:rsidP="00B90BAB">
      <w:pPr>
        <w:pStyle w:val="BodyText"/>
        <w:numPr>
          <w:ilvl w:val="2"/>
          <w:numId w:val="3"/>
        </w:numPr>
        <w:spacing w:after="0"/>
        <w:rPr>
          <w:lang w:val="sr-Latn-BA"/>
        </w:rPr>
      </w:pPr>
      <w:r>
        <w:rPr>
          <w:lang w:val="sr-Latn-BA"/>
        </w:rPr>
        <w:t>Aktivacija instalacije</w:t>
      </w:r>
    </w:p>
    <w:p w:rsidR="006467E6" w:rsidRDefault="006467E6" w:rsidP="00B90BAB">
      <w:pPr>
        <w:pStyle w:val="BodyText"/>
        <w:numPr>
          <w:ilvl w:val="3"/>
          <w:numId w:val="3"/>
        </w:numPr>
        <w:spacing w:after="0"/>
        <w:rPr>
          <w:lang w:val="sr-Latn-BA"/>
        </w:rPr>
      </w:pPr>
      <w:r>
        <w:rPr>
          <w:lang w:val="sr-Latn-BA"/>
        </w:rPr>
        <w:t>Licenciranje</w:t>
      </w:r>
    </w:p>
    <w:p w:rsidR="006467E6" w:rsidRDefault="006467E6" w:rsidP="00B90BAB">
      <w:pPr>
        <w:pStyle w:val="BodyText"/>
        <w:numPr>
          <w:ilvl w:val="3"/>
          <w:numId w:val="3"/>
        </w:numPr>
        <w:rPr>
          <w:lang w:val="sr-Latn-BA"/>
        </w:rPr>
      </w:pPr>
      <w:r>
        <w:rPr>
          <w:lang w:val="sr-Latn-BA"/>
        </w:rPr>
        <w:t>Kreiranje prečice</w:t>
      </w:r>
    </w:p>
    <w:p w:rsidR="006467E6" w:rsidRPr="006467E6" w:rsidRDefault="006467E6" w:rsidP="00B90BAB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b/>
          <w:sz w:val="24"/>
          <w:szCs w:val="24"/>
          <w:lang w:val="sr-Latn-BA"/>
        </w:rPr>
        <w:t>Sistemski aspekti</w:t>
      </w:r>
    </w:p>
    <w:p w:rsidR="006467E6" w:rsidRDefault="006467E6" w:rsidP="00B90BAB">
      <w:pPr>
        <w:pStyle w:val="ListParagraph"/>
        <w:numPr>
          <w:ilvl w:val="1"/>
          <w:numId w:val="3"/>
        </w:numPr>
        <w:rPr>
          <w:lang w:val="sr-Latn-BA"/>
        </w:rPr>
      </w:pPr>
      <w:r>
        <w:rPr>
          <w:lang w:val="sr-Latn-BA"/>
        </w:rPr>
        <w:t>Podjela korisnika</w:t>
      </w:r>
    </w:p>
    <w:p w:rsidR="006467E6" w:rsidRDefault="006467E6" w:rsidP="00B90BAB">
      <w:pPr>
        <w:pStyle w:val="ListParagraph"/>
        <w:numPr>
          <w:ilvl w:val="2"/>
          <w:numId w:val="3"/>
        </w:numPr>
        <w:rPr>
          <w:lang w:val="sr-Latn-BA"/>
        </w:rPr>
      </w:pPr>
      <w:r>
        <w:rPr>
          <w:lang w:val="sr-Latn-BA"/>
        </w:rPr>
        <w:t>Operativni korisnik</w:t>
      </w:r>
    </w:p>
    <w:p w:rsidR="006467E6" w:rsidRDefault="006467E6" w:rsidP="00B90BAB">
      <w:pPr>
        <w:pStyle w:val="ListParagraph"/>
        <w:numPr>
          <w:ilvl w:val="2"/>
          <w:numId w:val="3"/>
        </w:numPr>
        <w:rPr>
          <w:lang w:val="sr-Latn-BA"/>
        </w:rPr>
      </w:pPr>
      <w:r>
        <w:rPr>
          <w:lang w:val="sr-Latn-BA"/>
        </w:rPr>
        <w:t>Administrator</w:t>
      </w:r>
    </w:p>
    <w:p w:rsidR="006467E6" w:rsidRDefault="006467E6" w:rsidP="00B90BAB">
      <w:pPr>
        <w:pStyle w:val="ListParagraph"/>
        <w:numPr>
          <w:ilvl w:val="1"/>
          <w:numId w:val="3"/>
        </w:numPr>
        <w:rPr>
          <w:lang w:val="sr-Latn-BA"/>
        </w:rPr>
      </w:pPr>
      <w:r>
        <w:rPr>
          <w:lang w:val="sr-Latn-BA"/>
        </w:rPr>
        <w:t>Administrator</w:t>
      </w:r>
    </w:p>
    <w:p w:rsidR="006467E6" w:rsidRDefault="006467E6" w:rsidP="00B90BAB">
      <w:pPr>
        <w:pStyle w:val="ListParagraph"/>
        <w:numPr>
          <w:ilvl w:val="2"/>
          <w:numId w:val="3"/>
        </w:numPr>
        <w:rPr>
          <w:lang w:val="sr-Latn-BA"/>
        </w:rPr>
      </w:pPr>
      <w:r>
        <w:rPr>
          <w:lang w:val="sr-Latn-BA"/>
        </w:rPr>
        <w:t>Administracija</w:t>
      </w:r>
    </w:p>
    <w:p w:rsidR="006467E6" w:rsidRDefault="006467E6" w:rsidP="00B90BAB">
      <w:pPr>
        <w:pStyle w:val="ListParagraph"/>
        <w:numPr>
          <w:ilvl w:val="1"/>
          <w:numId w:val="3"/>
        </w:numPr>
        <w:rPr>
          <w:lang w:val="sr-Latn-BA"/>
        </w:rPr>
      </w:pPr>
      <w:r>
        <w:rPr>
          <w:lang w:val="sr-Latn-BA"/>
        </w:rPr>
        <w:t>Korisnik</w:t>
      </w:r>
    </w:p>
    <w:p w:rsidR="006467E6" w:rsidRDefault="006467E6" w:rsidP="00B90BAB">
      <w:pPr>
        <w:pStyle w:val="ListParagraph"/>
        <w:numPr>
          <w:ilvl w:val="2"/>
          <w:numId w:val="3"/>
        </w:numPr>
        <w:rPr>
          <w:lang w:val="sr-Latn-BA"/>
        </w:rPr>
      </w:pPr>
      <w:r>
        <w:rPr>
          <w:lang w:val="sr-Latn-BA"/>
        </w:rPr>
        <w:t>Instalacija editora</w:t>
      </w:r>
    </w:p>
    <w:p w:rsidR="006467E6" w:rsidRDefault="006467E6" w:rsidP="00B90BAB">
      <w:pPr>
        <w:pStyle w:val="ListParagraph"/>
        <w:numPr>
          <w:ilvl w:val="2"/>
          <w:numId w:val="3"/>
        </w:numPr>
        <w:rPr>
          <w:lang w:val="sr-Latn-BA"/>
        </w:rPr>
      </w:pPr>
      <w:r>
        <w:rPr>
          <w:lang w:val="sr-Latn-BA"/>
        </w:rPr>
        <w:t>Deinstalacija editora</w:t>
      </w:r>
    </w:p>
    <w:p w:rsidR="006467E6" w:rsidRDefault="006467E6" w:rsidP="00B90BAB">
      <w:pPr>
        <w:pStyle w:val="ListParagraph"/>
        <w:numPr>
          <w:ilvl w:val="2"/>
          <w:numId w:val="3"/>
        </w:numPr>
        <w:rPr>
          <w:lang w:val="sr-Latn-BA"/>
        </w:rPr>
      </w:pPr>
      <w:r>
        <w:rPr>
          <w:lang w:val="sr-Latn-BA"/>
        </w:rPr>
        <w:t>Radu u editoru</w:t>
      </w:r>
    </w:p>
    <w:p w:rsidR="006467E6" w:rsidRPr="006467E6" w:rsidRDefault="006467E6" w:rsidP="00B90BAB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b/>
          <w:sz w:val="24"/>
          <w:szCs w:val="24"/>
          <w:lang w:val="sr-Latn-BA"/>
        </w:rPr>
        <w:t>Rad sa workspace-om,project-om i document-om</w:t>
      </w:r>
    </w:p>
    <w:p w:rsidR="006467E6" w:rsidRDefault="006467E6" w:rsidP="00B90BAB">
      <w:pPr>
        <w:pStyle w:val="ListParagraph"/>
        <w:numPr>
          <w:ilvl w:val="1"/>
          <w:numId w:val="3"/>
        </w:numPr>
        <w:rPr>
          <w:b/>
          <w:lang w:val="sr-Latn-BA"/>
        </w:rPr>
      </w:pPr>
      <w:r w:rsidRPr="006467E6">
        <w:rPr>
          <w:b/>
          <w:lang w:val="sr-Latn-BA"/>
        </w:rPr>
        <w:t>Rad sa objektom</w:t>
      </w:r>
    </w:p>
    <w:p w:rsidR="00471138" w:rsidRPr="006467E6" w:rsidRDefault="0071157C" w:rsidP="00B90BAB">
      <w:pPr>
        <w:pStyle w:val="ListParagraph"/>
        <w:numPr>
          <w:ilvl w:val="2"/>
          <w:numId w:val="3"/>
        </w:numPr>
        <w:rPr>
          <w:b/>
          <w:lang w:val="sr-Latn-BA"/>
        </w:rPr>
      </w:pPr>
      <w:r>
        <w:rPr>
          <w:b/>
          <w:lang w:val="sr-Latn-BA"/>
        </w:rPr>
        <w:t>Zajedničke opcije</w:t>
      </w:r>
    </w:p>
    <w:p w:rsidR="006467E6" w:rsidRDefault="00471138" w:rsidP="00B90BAB">
      <w:pPr>
        <w:pStyle w:val="ListParagraph"/>
        <w:numPr>
          <w:ilvl w:val="3"/>
          <w:numId w:val="3"/>
        </w:numPr>
        <w:rPr>
          <w:lang w:val="sr-Latn-BA"/>
        </w:rPr>
      </w:pPr>
      <w:r>
        <w:rPr>
          <w:lang w:val="sr-Latn-BA"/>
        </w:rPr>
        <w:t>Izbor objekta</w:t>
      </w:r>
    </w:p>
    <w:p w:rsidR="00471138" w:rsidRDefault="00471138" w:rsidP="00B90BAB">
      <w:pPr>
        <w:pStyle w:val="ListParagraph"/>
        <w:numPr>
          <w:ilvl w:val="3"/>
          <w:numId w:val="3"/>
        </w:numPr>
        <w:rPr>
          <w:lang w:val="sr-Latn-BA"/>
        </w:rPr>
      </w:pPr>
      <w:r>
        <w:rPr>
          <w:lang w:val="sr-Latn-BA"/>
        </w:rPr>
        <w:t>Promjena imena</w:t>
      </w:r>
    </w:p>
    <w:p w:rsidR="00471138" w:rsidRDefault="00471138" w:rsidP="00B90BAB">
      <w:pPr>
        <w:pStyle w:val="ListParagraph"/>
        <w:numPr>
          <w:ilvl w:val="3"/>
          <w:numId w:val="3"/>
        </w:numPr>
        <w:rPr>
          <w:lang w:val="sr-Latn-BA"/>
        </w:rPr>
      </w:pPr>
      <w:r>
        <w:rPr>
          <w:lang w:val="sr-Latn-BA"/>
        </w:rPr>
        <w:t>Kopiranje</w:t>
      </w:r>
    </w:p>
    <w:p w:rsidR="00471138" w:rsidRDefault="00471138" w:rsidP="00B90BAB">
      <w:pPr>
        <w:pStyle w:val="ListParagraph"/>
        <w:numPr>
          <w:ilvl w:val="3"/>
          <w:numId w:val="3"/>
        </w:numPr>
        <w:rPr>
          <w:lang w:val="sr-Latn-BA"/>
        </w:rPr>
      </w:pPr>
      <w:r>
        <w:rPr>
          <w:lang w:val="sr-Latn-BA"/>
        </w:rPr>
        <w:t>Brisanje</w:t>
      </w:r>
    </w:p>
    <w:p w:rsidR="00471138" w:rsidRDefault="00471138" w:rsidP="00B90BAB">
      <w:pPr>
        <w:pStyle w:val="ListParagraph"/>
        <w:numPr>
          <w:ilvl w:val="3"/>
          <w:numId w:val="3"/>
        </w:numPr>
        <w:rPr>
          <w:lang w:val="sr-Latn-BA"/>
        </w:rPr>
      </w:pPr>
      <w:r>
        <w:rPr>
          <w:lang w:val="sr-Latn-BA"/>
        </w:rPr>
        <w:t>Čuvanje</w:t>
      </w:r>
    </w:p>
    <w:p w:rsidR="00471138" w:rsidRDefault="00471138" w:rsidP="00B90BAB">
      <w:pPr>
        <w:pStyle w:val="ListParagraph"/>
        <w:numPr>
          <w:ilvl w:val="4"/>
          <w:numId w:val="3"/>
        </w:numPr>
        <w:rPr>
          <w:lang w:val="sr-Latn-BA"/>
        </w:rPr>
      </w:pPr>
      <w:r>
        <w:rPr>
          <w:lang w:val="sr-Latn-BA"/>
        </w:rPr>
        <w:t>Sačuvaj kao</w:t>
      </w:r>
    </w:p>
    <w:p w:rsidR="00471138" w:rsidRDefault="00471138" w:rsidP="00B90BAB">
      <w:pPr>
        <w:pStyle w:val="ListParagraph"/>
        <w:numPr>
          <w:ilvl w:val="4"/>
          <w:numId w:val="3"/>
        </w:numPr>
        <w:rPr>
          <w:lang w:val="sr-Latn-BA"/>
        </w:rPr>
      </w:pPr>
      <w:r>
        <w:rPr>
          <w:lang w:val="sr-Latn-BA"/>
        </w:rPr>
        <w:t>Potvrda čuvanja</w:t>
      </w:r>
    </w:p>
    <w:p w:rsidR="00471138" w:rsidRDefault="00471138" w:rsidP="00B90BAB">
      <w:pPr>
        <w:pStyle w:val="ListParagraph"/>
        <w:numPr>
          <w:ilvl w:val="3"/>
          <w:numId w:val="3"/>
        </w:numPr>
        <w:rPr>
          <w:lang w:val="sr-Latn-BA"/>
        </w:rPr>
      </w:pPr>
      <w:r>
        <w:rPr>
          <w:lang w:val="sr-Latn-BA"/>
        </w:rPr>
        <w:lastRenderedPageBreak/>
        <w:t>Zatvaranje</w:t>
      </w:r>
    </w:p>
    <w:p w:rsidR="00471138" w:rsidRDefault="00471138" w:rsidP="00B90BAB">
      <w:pPr>
        <w:pStyle w:val="ListParagraph"/>
        <w:numPr>
          <w:ilvl w:val="4"/>
          <w:numId w:val="3"/>
        </w:numPr>
        <w:rPr>
          <w:lang w:val="sr-Latn-BA"/>
        </w:rPr>
      </w:pPr>
      <w:r>
        <w:rPr>
          <w:lang w:val="sr-Latn-BA"/>
        </w:rPr>
        <w:t>Provjera da li je mjenjan</w:t>
      </w:r>
    </w:p>
    <w:p w:rsidR="00471138" w:rsidRDefault="00471138" w:rsidP="00B90BAB">
      <w:pPr>
        <w:pStyle w:val="ListParagraph"/>
        <w:numPr>
          <w:ilvl w:val="5"/>
          <w:numId w:val="3"/>
        </w:numPr>
        <w:rPr>
          <w:lang w:val="sr-Latn-BA"/>
        </w:rPr>
      </w:pPr>
      <w:r>
        <w:rPr>
          <w:lang w:val="sr-Latn-BA"/>
        </w:rPr>
        <w:t>Čuvanje</w:t>
      </w:r>
    </w:p>
    <w:p w:rsidR="00471138" w:rsidRDefault="00471138" w:rsidP="00B90BAB">
      <w:pPr>
        <w:pStyle w:val="ListParagraph"/>
        <w:numPr>
          <w:ilvl w:val="2"/>
          <w:numId w:val="3"/>
        </w:numPr>
        <w:rPr>
          <w:lang w:val="sr-Latn-BA"/>
        </w:rPr>
      </w:pPr>
      <w:r>
        <w:rPr>
          <w:lang w:val="sr-Latn-BA"/>
        </w:rPr>
        <w:t>Rad sa workspace-om</w:t>
      </w:r>
    </w:p>
    <w:p w:rsidR="00471138" w:rsidRDefault="00471138" w:rsidP="00B90BAB">
      <w:pPr>
        <w:pStyle w:val="ListParagraph"/>
        <w:numPr>
          <w:ilvl w:val="2"/>
          <w:numId w:val="3"/>
        </w:numPr>
        <w:rPr>
          <w:lang w:val="sr-Latn-BA"/>
        </w:rPr>
      </w:pPr>
      <w:r>
        <w:rPr>
          <w:lang w:val="sr-Latn-BA"/>
        </w:rPr>
        <w:t>Rad sa project-om</w:t>
      </w:r>
    </w:p>
    <w:p w:rsidR="00471138" w:rsidRDefault="00471138" w:rsidP="00B90BAB">
      <w:pPr>
        <w:pStyle w:val="ListParagraph"/>
        <w:numPr>
          <w:ilvl w:val="2"/>
          <w:numId w:val="3"/>
        </w:numPr>
        <w:rPr>
          <w:lang w:val="sr-Latn-BA"/>
        </w:rPr>
      </w:pPr>
      <w:r>
        <w:rPr>
          <w:lang w:val="sr-Latn-BA"/>
        </w:rPr>
        <w:t>Rad sa document-om</w:t>
      </w:r>
    </w:p>
    <w:p w:rsidR="00471138" w:rsidRDefault="00471138" w:rsidP="00B90BAB">
      <w:pPr>
        <w:pStyle w:val="ListParagraph"/>
        <w:numPr>
          <w:ilvl w:val="1"/>
          <w:numId w:val="3"/>
        </w:numPr>
        <w:rPr>
          <w:b/>
          <w:lang w:val="sr-Latn-BA"/>
        </w:rPr>
      </w:pPr>
      <w:r w:rsidRPr="00471138">
        <w:rPr>
          <w:b/>
          <w:lang w:val="sr-Latn-BA"/>
        </w:rPr>
        <w:t>Kreiranja novog</w:t>
      </w:r>
      <w:r>
        <w:rPr>
          <w:b/>
          <w:lang w:val="sr-Latn-BA"/>
        </w:rPr>
        <w:t xml:space="preserve"> objekta</w:t>
      </w:r>
    </w:p>
    <w:p w:rsidR="00471138" w:rsidRDefault="00471138" w:rsidP="00B90BAB">
      <w:pPr>
        <w:pStyle w:val="ListParagraph"/>
        <w:numPr>
          <w:ilvl w:val="2"/>
          <w:numId w:val="3"/>
        </w:numPr>
        <w:rPr>
          <w:lang w:val="sr-Latn-BA"/>
        </w:rPr>
      </w:pPr>
      <w:r w:rsidRPr="00471138">
        <w:rPr>
          <w:lang w:val="sr-Latn-BA"/>
        </w:rPr>
        <w:t>Workspace</w:t>
      </w:r>
    </w:p>
    <w:p w:rsidR="00471138" w:rsidRDefault="00471138" w:rsidP="00B90BAB">
      <w:pPr>
        <w:pStyle w:val="ListParagraph"/>
        <w:numPr>
          <w:ilvl w:val="2"/>
          <w:numId w:val="3"/>
        </w:numPr>
        <w:rPr>
          <w:lang w:val="sr-Latn-BA"/>
        </w:rPr>
      </w:pPr>
      <w:r>
        <w:rPr>
          <w:lang w:val="sr-Latn-BA"/>
        </w:rPr>
        <w:t>Project</w:t>
      </w:r>
    </w:p>
    <w:p w:rsidR="00471138" w:rsidRDefault="00471138" w:rsidP="00B90BAB">
      <w:pPr>
        <w:pStyle w:val="ListParagraph"/>
        <w:numPr>
          <w:ilvl w:val="2"/>
          <w:numId w:val="3"/>
        </w:numPr>
        <w:rPr>
          <w:lang w:val="sr-Latn-BA"/>
        </w:rPr>
      </w:pPr>
      <w:r>
        <w:rPr>
          <w:lang w:val="sr-Latn-BA"/>
        </w:rPr>
        <w:t>Document</w:t>
      </w:r>
    </w:p>
    <w:p w:rsidR="00471138" w:rsidRPr="00471138" w:rsidRDefault="00471138" w:rsidP="00B90BAB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b/>
          <w:sz w:val="24"/>
          <w:szCs w:val="24"/>
          <w:lang w:val="sr-Latn-BA"/>
        </w:rPr>
        <w:t>Rad sa stranicom</w:t>
      </w:r>
    </w:p>
    <w:p w:rsidR="00471138" w:rsidRDefault="00471138" w:rsidP="00B90BAB">
      <w:pPr>
        <w:pStyle w:val="ListParagraph"/>
        <w:numPr>
          <w:ilvl w:val="1"/>
          <w:numId w:val="3"/>
        </w:numPr>
        <w:rPr>
          <w:lang w:val="sr-Latn-BA"/>
        </w:rPr>
      </w:pPr>
      <w:r>
        <w:rPr>
          <w:lang w:val="sr-Latn-BA"/>
        </w:rPr>
        <w:t>Kreiranje</w:t>
      </w:r>
    </w:p>
    <w:p w:rsidR="00471138" w:rsidRDefault="00471138" w:rsidP="00B90BAB">
      <w:pPr>
        <w:pStyle w:val="ListParagraph"/>
        <w:numPr>
          <w:ilvl w:val="1"/>
          <w:numId w:val="3"/>
        </w:numPr>
        <w:rPr>
          <w:lang w:val="sr-Latn-BA"/>
        </w:rPr>
      </w:pPr>
      <w:r>
        <w:rPr>
          <w:lang w:val="sr-Latn-BA"/>
        </w:rPr>
        <w:t>Brisanje</w:t>
      </w:r>
    </w:p>
    <w:p w:rsidR="00471138" w:rsidRDefault="00471138" w:rsidP="00B90BAB">
      <w:pPr>
        <w:pStyle w:val="ListParagraph"/>
        <w:numPr>
          <w:ilvl w:val="1"/>
          <w:numId w:val="3"/>
        </w:numPr>
        <w:rPr>
          <w:lang w:val="sr-Latn-BA"/>
        </w:rPr>
      </w:pPr>
      <w:r>
        <w:rPr>
          <w:lang w:val="sr-Latn-BA"/>
        </w:rPr>
        <w:t>Otvaranje</w:t>
      </w:r>
    </w:p>
    <w:p w:rsidR="00471138" w:rsidRDefault="00471138" w:rsidP="00B90BAB">
      <w:pPr>
        <w:pStyle w:val="ListParagraph"/>
        <w:numPr>
          <w:ilvl w:val="1"/>
          <w:numId w:val="3"/>
        </w:numPr>
        <w:rPr>
          <w:lang w:val="sr-Latn-BA"/>
        </w:rPr>
      </w:pPr>
      <w:r>
        <w:rPr>
          <w:lang w:val="sr-Latn-BA"/>
        </w:rPr>
        <w:t>Dodavanje slota</w:t>
      </w:r>
    </w:p>
    <w:p w:rsidR="00471138" w:rsidRDefault="00471138" w:rsidP="00B90BAB">
      <w:pPr>
        <w:pStyle w:val="ListParagraph"/>
        <w:numPr>
          <w:ilvl w:val="1"/>
          <w:numId w:val="3"/>
        </w:numPr>
        <w:rPr>
          <w:lang w:val="sr-Latn-BA"/>
        </w:rPr>
      </w:pPr>
      <w:r>
        <w:rPr>
          <w:lang w:val="sr-Latn-BA"/>
        </w:rPr>
        <w:t>Promjena pozadine</w:t>
      </w:r>
    </w:p>
    <w:p w:rsidR="00471138" w:rsidRPr="00471138" w:rsidRDefault="00471138" w:rsidP="00B90BAB">
      <w:pPr>
        <w:pStyle w:val="ListParagraph"/>
        <w:numPr>
          <w:ilvl w:val="1"/>
          <w:numId w:val="3"/>
        </w:numPr>
        <w:rPr>
          <w:lang w:val="sr-Latn-BA"/>
        </w:rPr>
      </w:pPr>
      <w:r>
        <w:rPr>
          <w:lang w:val="sr-Latn-BA"/>
        </w:rPr>
        <w:t>Povezivanje stranice u dokument</w:t>
      </w:r>
    </w:p>
    <w:p w:rsidR="00471138" w:rsidRPr="00471138" w:rsidRDefault="00471138" w:rsidP="00B90BAB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b/>
          <w:sz w:val="24"/>
          <w:szCs w:val="24"/>
          <w:lang w:val="sr-Latn-BA"/>
        </w:rPr>
        <w:t>Rad sa slotom</w:t>
      </w:r>
    </w:p>
    <w:p w:rsidR="00471138" w:rsidRDefault="00471138" w:rsidP="00B90BAB">
      <w:pPr>
        <w:pStyle w:val="ListParagraph"/>
        <w:numPr>
          <w:ilvl w:val="1"/>
          <w:numId w:val="3"/>
        </w:numPr>
        <w:rPr>
          <w:lang w:val="sr-Latn-BA"/>
        </w:rPr>
      </w:pPr>
      <w:r>
        <w:rPr>
          <w:lang w:val="sr-Latn-BA"/>
        </w:rPr>
        <w:t>Selektovanje</w:t>
      </w:r>
    </w:p>
    <w:p w:rsidR="00471138" w:rsidRDefault="00471138" w:rsidP="00B90BAB">
      <w:pPr>
        <w:pStyle w:val="ListParagraph"/>
        <w:numPr>
          <w:ilvl w:val="1"/>
          <w:numId w:val="3"/>
        </w:numPr>
        <w:rPr>
          <w:lang w:val="sr-Latn-BA"/>
        </w:rPr>
      </w:pPr>
      <w:r>
        <w:rPr>
          <w:lang w:val="sr-Latn-BA"/>
        </w:rPr>
        <w:t>Dodavanje</w:t>
      </w:r>
    </w:p>
    <w:p w:rsidR="00471138" w:rsidRDefault="00471138" w:rsidP="00B90BAB">
      <w:pPr>
        <w:pStyle w:val="ListParagraph"/>
        <w:numPr>
          <w:ilvl w:val="1"/>
          <w:numId w:val="3"/>
        </w:numPr>
        <w:rPr>
          <w:lang w:val="sr-Latn-BA"/>
        </w:rPr>
      </w:pPr>
      <w:r>
        <w:rPr>
          <w:lang w:val="sr-Latn-BA"/>
        </w:rPr>
        <w:t>Brisanje</w:t>
      </w:r>
    </w:p>
    <w:p w:rsidR="00471138" w:rsidRDefault="00471138" w:rsidP="00B90BAB">
      <w:pPr>
        <w:pStyle w:val="ListParagraph"/>
        <w:numPr>
          <w:ilvl w:val="1"/>
          <w:numId w:val="3"/>
        </w:numPr>
        <w:rPr>
          <w:lang w:val="sr-Latn-BA"/>
        </w:rPr>
      </w:pPr>
      <w:r>
        <w:rPr>
          <w:lang w:val="sr-Latn-BA"/>
        </w:rPr>
        <w:t>Promjena pozadine</w:t>
      </w:r>
    </w:p>
    <w:p w:rsidR="00471138" w:rsidRDefault="00471138" w:rsidP="00B90BAB">
      <w:pPr>
        <w:pStyle w:val="ListParagraph"/>
        <w:numPr>
          <w:ilvl w:val="1"/>
          <w:numId w:val="3"/>
        </w:numPr>
        <w:rPr>
          <w:lang w:val="sr-Latn-BA"/>
        </w:rPr>
      </w:pPr>
      <w:r>
        <w:rPr>
          <w:lang w:val="sr-Latn-BA"/>
        </w:rPr>
        <w:t>Dodavanje elementa</w:t>
      </w:r>
    </w:p>
    <w:p w:rsidR="00471138" w:rsidRDefault="00471138" w:rsidP="00B90BAB">
      <w:pPr>
        <w:pStyle w:val="ListParagraph"/>
        <w:numPr>
          <w:ilvl w:val="1"/>
          <w:numId w:val="3"/>
        </w:numPr>
        <w:rPr>
          <w:lang w:val="sr-Latn-BA"/>
        </w:rPr>
      </w:pPr>
      <w:r>
        <w:rPr>
          <w:lang w:val="sr-Latn-BA"/>
        </w:rPr>
        <w:t>Promjena veličine</w:t>
      </w:r>
    </w:p>
    <w:p w:rsidR="00471138" w:rsidRPr="00471138" w:rsidRDefault="00471138" w:rsidP="00B90BAB">
      <w:pPr>
        <w:pStyle w:val="ListParagraph"/>
        <w:numPr>
          <w:ilvl w:val="1"/>
          <w:numId w:val="3"/>
        </w:numPr>
        <w:rPr>
          <w:lang w:val="sr-Latn-BA"/>
        </w:rPr>
      </w:pPr>
      <w:r>
        <w:rPr>
          <w:lang w:val="sr-Latn-BA"/>
        </w:rPr>
        <w:t>Orjentacija slota</w:t>
      </w:r>
    </w:p>
    <w:p w:rsidR="00471138" w:rsidRPr="00471138" w:rsidRDefault="00471138" w:rsidP="00B90BAB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b/>
          <w:sz w:val="24"/>
          <w:szCs w:val="24"/>
          <w:lang w:val="sr-Latn-BA"/>
        </w:rPr>
        <w:t>Rad sa elementom</w:t>
      </w:r>
    </w:p>
    <w:p w:rsidR="00471138" w:rsidRPr="00471138" w:rsidRDefault="00471138" w:rsidP="00B90BAB">
      <w:pPr>
        <w:pStyle w:val="ListParagraph"/>
        <w:numPr>
          <w:ilvl w:val="1"/>
          <w:numId w:val="3"/>
        </w:numPr>
        <w:rPr>
          <w:lang w:val="sr-Latn-BA"/>
        </w:rPr>
      </w:pPr>
      <w:r>
        <w:rPr>
          <w:lang w:val="sr-Latn-BA"/>
        </w:rPr>
        <w:t>Grafički element</w:t>
      </w:r>
    </w:p>
    <w:p w:rsidR="00471138" w:rsidRDefault="00471138" w:rsidP="00B90BAB">
      <w:pPr>
        <w:pStyle w:val="ListParagraph"/>
        <w:numPr>
          <w:ilvl w:val="2"/>
          <w:numId w:val="3"/>
        </w:numPr>
        <w:rPr>
          <w:lang w:val="sr-Latn-BA"/>
        </w:rPr>
      </w:pPr>
      <w:r>
        <w:rPr>
          <w:lang w:val="sr-Latn-BA"/>
        </w:rPr>
        <w:t>Draw(Iscrtavanje)</w:t>
      </w:r>
    </w:p>
    <w:p w:rsidR="00471138" w:rsidRDefault="00471138" w:rsidP="00B90BAB">
      <w:pPr>
        <w:pStyle w:val="ListParagraph"/>
        <w:numPr>
          <w:ilvl w:val="2"/>
          <w:numId w:val="3"/>
        </w:numPr>
        <w:rPr>
          <w:lang w:val="sr-Latn-BA"/>
        </w:rPr>
      </w:pPr>
      <w:r>
        <w:rPr>
          <w:lang w:val="sr-Latn-BA"/>
        </w:rPr>
        <w:t>Move(Pomjeranje)</w:t>
      </w:r>
    </w:p>
    <w:p w:rsidR="00471138" w:rsidRDefault="00471138" w:rsidP="00B90BAB">
      <w:pPr>
        <w:pStyle w:val="ListParagraph"/>
        <w:numPr>
          <w:ilvl w:val="2"/>
          <w:numId w:val="3"/>
        </w:numPr>
        <w:rPr>
          <w:lang w:val="sr-Latn-BA"/>
        </w:rPr>
      </w:pPr>
      <w:r>
        <w:rPr>
          <w:lang w:val="sr-Latn-BA"/>
        </w:rPr>
        <w:t>Crop(Isjecanje)</w:t>
      </w:r>
    </w:p>
    <w:p w:rsidR="00471138" w:rsidRDefault="00471138" w:rsidP="00B90BAB">
      <w:pPr>
        <w:pStyle w:val="ListParagraph"/>
        <w:numPr>
          <w:ilvl w:val="1"/>
          <w:numId w:val="3"/>
        </w:numPr>
        <w:rPr>
          <w:lang w:val="sr-Latn-BA"/>
        </w:rPr>
      </w:pPr>
      <w:r>
        <w:rPr>
          <w:lang w:val="sr-Latn-BA"/>
        </w:rPr>
        <w:t>Tekstualni element</w:t>
      </w:r>
    </w:p>
    <w:p w:rsidR="00471138" w:rsidRDefault="00471138" w:rsidP="00B90BAB">
      <w:pPr>
        <w:pStyle w:val="ListParagraph"/>
        <w:numPr>
          <w:ilvl w:val="2"/>
          <w:numId w:val="3"/>
        </w:numPr>
        <w:rPr>
          <w:lang w:val="sr-Latn-BA"/>
        </w:rPr>
      </w:pPr>
      <w:r>
        <w:rPr>
          <w:lang w:val="sr-Latn-BA"/>
        </w:rPr>
        <w:t>Font</w:t>
      </w:r>
    </w:p>
    <w:p w:rsidR="0071157C" w:rsidRPr="0071157C" w:rsidRDefault="0071157C" w:rsidP="00B90BAB">
      <w:pPr>
        <w:pStyle w:val="ListParagraph"/>
        <w:numPr>
          <w:ilvl w:val="1"/>
          <w:numId w:val="3"/>
        </w:numPr>
        <w:rPr>
          <w:lang w:val="sr-Latn-BA"/>
        </w:rPr>
      </w:pPr>
      <w:r>
        <w:rPr>
          <w:lang w:val="sr-Latn-BA"/>
        </w:rPr>
        <w:t>Zajedničke opcije</w:t>
      </w:r>
    </w:p>
    <w:p w:rsidR="0071157C" w:rsidRDefault="0071157C" w:rsidP="00B90BAB">
      <w:pPr>
        <w:pStyle w:val="ListParagraph"/>
        <w:numPr>
          <w:ilvl w:val="2"/>
          <w:numId w:val="3"/>
        </w:numPr>
        <w:rPr>
          <w:lang w:val="sr-Latn-BA"/>
        </w:rPr>
      </w:pPr>
      <w:r>
        <w:rPr>
          <w:lang w:val="sr-Latn-BA"/>
        </w:rPr>
        <w:t>Copy(Kopiraj)</w:t>
      </w:r>
    </w:p>
    <w:p w:rsidR="0071157C" w:rsidRDefault="0071157C" w:rsidP="00B90BAB">
      <w:pPr>
        <w:pStyle w:val="ListParagraph"/>
        <w:numPr>
          <w:ilvl w:val="2"/>
          <w:numId w:val="3"/>
        </w:numPr>
        <w:rPr>
          <w:lang w:val="sr-Latn-BA"/>
        </w:rPr>
      </w:pPr>
      <w:r>
        <w:rPr>
          <w:lang w:val="sr-Latn-BA"/>
        </w:rPr>
        <w:t>Paste(Zalijepi)</w:t>
      </w:r>
    </w:p>
    <w:p w:rsidR="0071157C" w:rsidRDefault="0071157C" w:rsidP="00B90BAB">
      <w:pPr>
        <w:pStyle w:val="ListParagraph"/>
        <w:numPr>
          <w:ilvl w:val="2"/>
          <w:numId w:val="3"/>
        </w:numPr>
        <w:rPr>
          <w:lang w:val="sr-Latn-BA"/>
        </w:rPr>
      </w:pPr>
      <w:r>
        <w:rPr>
          <w:lang w:val="sr-Latn-BA"/>
        </w:rPr>
        <w:t>Cut(Isjeci)</w:t>
      </w:r>
    </w:p>
    <w:p w:rsidR="0071157C" w:rsidRPr="0071157C" w:rsidRDefault="0071157C" w:rsidP="00B90BAB">
      <w:pPr>
        <w:pStyle w:val="ListParagraph"/>
        <w:numPr>
          <w:ilvl w:val="2"/>
          <w:numId w:val="3"/>
        </w:numPr>
        <w:rPr>
          <w:lang w:val="sr-Latn-BA"/>
        </w:rPr>
      </w:pPr>
      <w:r>
        <w:rPr>
          <w:lang w:val="sr-Latn-BA"/>
        </w:rPr>
        <w:t>Rotate(Rotiraj)</w:t>
      </w:r>
    </w:p>
    <w:p w:rsidR="0071157C" w:rsidRPr="00471138" w:rsidRDefault="0071157C" w:rsidP="00B90BAB">
      <w:pPr>
        <w:pStyle w:val="ListParagraph"/>
        <w:numPr>
          <w:ilvl w:val="2"/>
          <w:numId w:val="3"/>
        </w:numPr>
        <w:rPr>
          <w:lang w:val="sr-Latn-BA"/>
        </w:rPr>
      </w:pPr>
      <w:r>
        <w:rPr>
          <w:lang w:val="sr-Latn-BA"/>
        </w:rPr>
        <w:t>Delete(Izbriši)</w:t>
      </w:r>
    </w:p>
    <w:p w:rsidR="006467E6" w:rsidRDefault="006467E6" w:rsidP="006467E6">
      <w:pPr>
        <w:pStyle w:val="BodyText"/>
        <w:ind w:left="360"/>
        <w:rPr>
          <w:lang w:val="sr-Latn-BA"/>
        </w:rPr>
      </w:pPr>
    </w:p>
    <w:p w:rsidR="00415FF0" w:rsidRPr="00536967" w:rsidRDefault="00415FF0" w:rsidP="00471138">
      <w:pPr>
        <w:pStyle w:val="ListParagraph"/>
        <w:ind w:left="1440"/>
        <w:rPr>
          <w:lang w:val="sr-Latn-BA"/>
        </w:rPr>
      </w:pPr>
    </w:p>
    <w:sectPr w:rsidR="00415FF0" w:rsidRPr="00536967" w:rsidSect="002A1679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E65" w:rsidRDefault="00E43E65">
      <w:pPr>
        <w:spacing w:line="240" w:lineRule="auto"/>
      </w:pPr>
      <w:r>
        <w:separator/>
      </w:r>
    </w:p>
  </w:endnote>
  <w:endnote w:type="continuationSeparator" w:id="1">
    <w:p w:rsidR="00E43E65" w:rsidRDefault="00E43E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40EC8" w:rsidRPr="009D72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0EC8" w:rsidRPr="009D72F1" w:rsidRDefault="00840EC8" w:rsidP="00F7193E">
          <w:pPr>
            <w:ind w:right="360"/>
            <w:rPr>
              <w:sz w:val="24"/>
              <w:lang w:val="sr-Latn-BA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0EC8" w:rsidRPr="009D72F1" w:rsidRDefault="00940E7F" w:rsidP="00F7193E">
          <w:pPr>
            <w:jc w:val="center"/>
            <w:rPr>
              <w:lang w:val="sr-Latn-BA"/>
            </w:rPr>
          </w:pPr>
          <w:r w:rsidRPr="009D72F1">
            <w:rPr>
              <w:lang w:val="sr-Latn-BA"/>
            </w:rPr>
            <w:fldChar w:fldCharType="begin"/>
          </w:r>
          <w:r w:rsidR="00840EC8" w:rsidRPr="009D72F1">
            <w:rPr>
              <w:lang w:val="sr-Latn-BA"/>
            </w:rPr>
            <w:instrText>symbol 211 \f "Symbol" \s 10</w:instrText>
          </w:r>
          <w:r w:rsidRPr="009D72F1">
            <w:rPr>
              <w:lang w:val="sr-Latn-BA"/>
            </w:rPr>
            <w:fldChar w:fldCharType="separate"/>
          </w:r>
          <w:r w:rsidR="00840EC8" w:rsidRPr="009D72F1">
            <w:rPr>
              <w:rFonts w:ascii="Symbol" w:hAnsi="Symbol"/>
              <w:lang w:val="sr-Latn-BA"/>
            </w:rPr>
            <w:t>Ó</w:t>
          </w:r>
          <w:r w:rsidRPr="009D72F1">
            <w:rPr>
              <w:lang w:val="sr-Latn-BA"/>
            </w:rPr>
            <w:fldChar w:fldCharType="end"/>
          </w:r>
          <w:fldSimple w:instr=" DOCPROPERTY &quot;Company&quot;  \* MERGEFORMAT ">
            <w:r w:rsidR="00F7193E">
              <w:rPr>
                <w:lang w:val="sr-Latn-BA"/>
              </w:rPr>
              <w:t>ETFIS</w:t>
            </w:r>
          </w:fldSimple>
          <w:r w:rsidR="00840EC8" w:rsidRPr="009D72F1">
            <w:rPr>
              <w:lang w:val="sr-Latn-BA"/>
            </w:rPr>
            <w:t xml:space="preserve">, </w:t>
          </w:r>
          <w:r w:rsidRPr="009D72F1">
            <w:rPr>
              <w:lang w:val="sr-Latn-BA"/>
            </w:rPr>
            <w:fldChar w:fldCharType="begin"/>
          </w:r>
          <w:r w:rsidR="00840EC8" w:rsidRPr="009D72F1">
            <w:rPr>
              <w:lang w:val="sr-Latn-BA"/>
            </w:rPr>
            <w:instrText xml:space="preserve"> DATE \@ "yyyy" </w:instrText>
          </w:r>
          <w:r w:rsidRPr="009D72F1">
            <w:rPr>
              <w:lang w:val="sr-Latn-BA"/>
            </w:rPr>
            <w:fldChar w:fldCharType="separate"/>
          </w:r>
          <w:r w:rsidR="00285DF7">
            <w:rPr>
              <w:noProof/>
              <w:lang w:val="sr-Latn-BA"/>
            </w:rPr>
            <w:t>2016</w:t>
          </w:r>
          <w:r w:rsidRPr="009D72F1">
            <w:rPr>
              <w:lang w:val="sr-Latn-BA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0EC8" w:rsidRPr="009D72F1" w:rsidRDefault="00940E7F">
          <w:pPr>
            <w:jc w:val="right"/>
            <w:rPr>
              <w:lang w:val="sr-Latn-BA"/>
            </w:rPr>
          </w:pPr>
          <w:r w:rsidRPr="009D72F1">
            <w:rPr>
              <w:rStyle w:val="PageNumber"/>
              <w:lang w:val="sr-Latn-BA"/>
            </w:rPr>
            <w:fldChar w:fldCharType="begin"/>
          </w:r>
          <w:r w:rsidR="00840EC8" w:rsidRPr="009D72F1">
            <w:rPr>
              <w:rStyle w:val="PageNumber"/>
              <w:lang w:val="sr-Latn-BA"/>
            </w:rPr>
            <w:instrText xml:space="preserve">page </w:instrText>
          </w:r>
          <w:r w:rsidRPr="009D72F1">
            <w:rPr>
              <w:rStyle w:val="PageNumber"/>
              <w:lang w:val="sr-Latn-BA"/>
            </w:rPr>
            <w:fldChar w:fldCharType="separate"/>
          </w:r>
          <w:r w:rsidR="00285DF7">
            <w:rPr>
              <w:rStyle w:val="PageNumber"/>
              <w:noProof/>
              <w:lang w:val="sr-Latn-BA"/>
            </w:rPr>
            <w:t>3</w:t>
          </w:r>
          <w:r w:rsidRPr="009D72F1">
            <w:rPr>
              <w:rStyle w:val="PageNumber"/>
              <w:lang w:val="sr-Latn-BA"/>
            </w:rPr>
            <w:fldChar w:fldCharType="end"/>
          </w:r>
        </w:p>
      </w:tc>
    </w:tr>
  </w:tbl>
  <w:p w:rsidR="00840EC8" w:rsidRPr="009D72F1" w:rsidRDefault="00840EC8">
    <w:pPr>
      <w:pStyle w:val="Footer"/>
      <w:rPr>
        <w:lang w:val="sr-Latn-B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E65" w:rsidRDefault="00E43E65">
      <w:pPr>
        <w:spacing w:line="240" w:lineRule="auto"/>
      </w:pPr>
      <w:r>
        <w:separator/>
      </w:r>
    </w:p>
  </w:footnote>
  <w:footnote w:type="continuationSeparator" w:id="1">
    <w:p w:rsidR="00E43E65" w:rsidRDefault="00E43E6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EC8" w:rsidRPr="009D72F1" w:rsidRDefault="00840EC8">
    <w:pPr>
      <w:rPr>
        <w:sz w:val="24"/>
        <w:lang w:val="sr-Latn-BA"/>
      </w:rPr>
    </w:pPr>
  </w:p>
  <w:p w:rsidR="00840EC8" w:rsidRPr="009D72F1" w:rsidRDefault="00840EC8">
    <w:pPr>
      <w:pBdr>
        <w:top w:val="single" w:sz="6" w:space="1" w:color="auto"/>
      </w:pBdr>
      <w:rPr>
        <w:sz w:val="24"/>
        <w:lang w:val="sr-Latn-BA"/>
      </w:rPr>
    </w:pPr>
  </w:p>
  <w:p w:rsidR="00840EC8" w:rsidRPr="009D72F1" w:rsidRDefault="00940E7F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BA"/>
      </w:rPr>
    </w:pPr>
    <w:fldSimple w:instr=" DOCPROPERTY &quot;Company&quot;  \* MERGEFORMAT ">
      <w:r w:rsidR="006E2C8E">
        <w:rPr>
          <w:rFonts w:ascii="Arial" w:hAnsi="Arial"/>
          <w:b/>
          <w:sz w:val="36"/>
          <w:lang w:val="sr-Latn-BA"/>
        </w:rPr>
        <w:t>ELEKTROTEHNIČKI FAKULTET ISTOČNO SARAJEVO</w:t>
      </w:r>
    </w:fldSimple>
  </w:p>
  <w:p w:rsidR="00840EC8" w:rsidRPr="009D72F1" w:rsidRDefault="00840EC8">
    <w:pPr>
      <w:pBdr>
        <w:bottom w:val="single" w:sz="6" w:space="1" w:color="auto"/>
      </w:pBdr>
      <w:jc w:val="right"/>
      <w:rPr>
        <w:sz w:val="24"/>
        <w:lang w:val="sr-Latn-BA"/>
      </w:rPr>
    </w:pPr>
  </w:p>
  <w:p w:rsidR="00840EC8" w:rsidRPr="009D72F1" w:rsidRDefault="00840EC8">
    <w:pPr>
      <w:pStyle w:val="Header"/>
      <w:rPr>
        <w:lang w:val="sr-Latn-B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40EC8" w:rsidRPr="009D72F1">
      <w:tc>
        <w:tcPr>
          <w:tcW w:w="6379" w:type="dxa"/>
        </w:tcPr>
        <w:p w:rsidR="00840EC8" w:rsidRPr="009D72F1" w:rsidRDefault="00F7193E" w:rsidP="00F7193E">
          <w:pPr>
            <w:rPr>
              <w:lang w:val="sr-Latn-BA"/>
            </w:rPr>
          </w:pPr>
          <w:r>
            <w:t>GeRuDok</w:t>
          </w:r>
        </w:p>
      </w:tc>
      <w:tc>
        <w:tcPr>
          <w:tcW w:w="3179" w:type="dxa"/>
        </w:tcPr>
        <w:p w:rsidR="00840EC8" w:rsidRPr="009D72F1" w:rsidRDefault="00F7193E" w:rsidP="009D72F1">
          <w:pPr>
            <w:tabs>
              <w:tab w:val="left" w:pos="1135"/>
            </w:tabs>
            <w:spacing w:before="40"/>
            <w:ind w:right="68"/>
            <w:rPr>
              <w:lang w:val="sr-Latn-BA"/>
            </w:rPr>
          </w:pPr>
          <w:r>
            <w:rPr>
              <w:lang w:val="sr-Latn-BA"/>
            </w:rPr>
            <w:t xml:space="preserve">  Verzija:           &lt;1.1</w:t>
          </w:r>
          <w:r w:rsidR="00840EC8" w:rsidRPr="009D72F1">
            <w:rPr>
              <w:lang w:val="sr-Latn-BA"/>
            </w:rPr>
            <w:t>&gt;</w:t>
          </w:r>
        </w:p>
      </w:tc>
    </w:tr>
    <w:tr w:rsidR="00840EC8" w:rsidRPr="009D72F1">
      <w:tc>
        <w:tcPr>
          <w:tcW w:w="6379" w:type="dxa"/>
        </w:tcPr>
        <w:p w:rsidR="00840EC8" w:rsidRPr="009D72F1" w:rsidRDefault="00940E7F">
          <w:pPr>
            <w:rPr>
              <w:lang w:val="sr-Latn-BA"/>
            </w:rPr>
          </w:pPr>
          <w:fldSimple w:instr="title  \* Mergeformat ">
            <w:r w:rsidR="00840EC8" w:rsidRPr="009D72F1">
              <w:rPr>
                <w:lang w:val="sr-Latn-BA"/>
              </w:rPr>
              <w:t>Slučajevi korištenja</w:t>
            </w:r>
          </w:fldSimple>
        </w:p>
      </w:tc>
      <w:tc>
        <w:tcPr>
          <w:tcW w:w="3179" w:type="dxa"/>
        </w:tcPr>
        <w:p w:rsidR="00840EC8" w:rsidRPr="009D72F1" w:rsidRDefault="00840EC8" w:rsidP="00F7193E">
          <w:pPr>
            <w:rPr>
              <w:lang w:val="sr-Latn-BA"/>
            </w:rPr>
          </w:pPr>
          <w:r w:rsidRPr="009D72F1">
            <w:rPr>
              <w:lang w:val="sr-Latn-BA"/>
            </w:rPr>
            <w:t xml:space="preserve">  Datum:  &lt;</w:t>
          </w:r>
          <w:r w:rsidR="00F7193E">
            <w:rPr>
              <w:lang w:val="sr-Latn-BA"/>
            </w:rPr>
            <w:t>18.11.2016</w:t>
          </w:r>
          <w:r w:rsidRPr="009D72F1">
            <w:rPr>
              <w:lang w:val="sr-Latn-BA"/>
            </w:rPr>
            <w:t>&gt;</w:t>
          </w:r>
        </w:p>
      </w:tc>
    </w:tr>
    <w:tr w:rsidR="00840EC8" w:rsidRPr="009D72F1">
      <w:tc>
        <w:tcPr>
          <w:tcW w:w="9558" w:type="dxa"/>
          <w:gridSpan w:val="2"/>
        </w:tcPr>
        <w:p w:rsidR="00840EC8" w:rsidRPr="009D72F1" w:rsidRDefault="00840EC8">
          <w:pPr>
            <w:rPr>
              <w:lang w:val="sr-Latn-BA"/>
            </w:rPr>
          </w:pPr>
        </w:p>
      </w:tc>
    </w:tr>
  </w:tbl>
  <w:p w:rsidR="00840EC8" w:rsidRPr="009D72F1" w:rsidRDefault="00840EC8">
    <w:pPr>
      <w:pStyle w:val="Header"/>
      <w:rPr>
        <w:lang w:val="sr-Latn-B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80E083A"/>
    <w:multiLevelType w:val="multilevel"/>
    <w:tmpl w:val="7362E26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28D3452"/>
    <w:multiLevelType w:val="multilevel"/>
    <w:tmpl w:val="F8A6B5B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415FF0"/>
    <w:rsid w:val="000535FA"/>
    <w:rsid w:val="001501C4"/>
    <w:rsid w:val="00156D86"/>
    <w:rsid w:val="00285DF7"/>
    <w:rsid w:val="002A1679"/>
    <w:rsid w:val="003643EA"/>
    <w:rsid w:val="003E267C"/>
    <w:rsid w:val="00415FF0"/>
    <w:rsid w:val="00450A90"/>
    <w:rsid w:val="00471138"/>
    <w:rsid w:val="00536967"/>
    <w:rsid w:val="0058491D"/>
    <w:rsid w:val="006467E6"/>
    <w:rsid w:val="006C590B"/>
    <w:rsid w:val="006E2C8E"/>
    <w:rsid w:val="0071157C"/>
    <w:rsid w:val="007D7776"/>
    <w:rsid w:val="008239CA"/>
    <w:rsid w:val="00837452"/>
    <w:rsid w:val="00840EC8"/>
    <w:rsid w:val="0089435B"/>
    <w:rsid w:val="008C7353"/>
    <w:rsid w:val="00922A8A"/>
    <w:rsid w:val="00940E7F"/>
    <w:rsid w:val="009D72F1"/>
    <w:rsid w:val="00B03F6C"/>
    <w:rsid w:val="00B33BBA"/>
    <w:rsid w:val="00B648C7"/>
    <w:rsid w:val="00B90BAB"/>
    <w:rsid w:val="00C429D7"/>
    <w:rsid w:val="00C97826"/>
    <w:rsid w:val="00DE6167"/>
    <w:rsid w:val="00E43E65"/>
    <w:rsid w:val="00E608F5"/>
    <w:rsid w:val="00E91685"/>
    <w:rsid w:val="00F516D1"/>
    <w:rsid w:val="00F7193E"/>
    <w:rsid w:val="00FF1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679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2A167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2A167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2A167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2A167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2A167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A167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A167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2A167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A167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A167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2A167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2A167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2A1679"/>
    <w:pPr>
      <w:ind w:left="900" w:hanging="900"/>
    </w:pPr>
  </w:style>
  <w:style w:type="paragraph" w:styleId="TOC1">
    <w:name w:val="toc 1"/>
    <w:basedOn w:val="Normal"/>
    <w:next w:val="Normal"/>
    <w:uiPriority w:val="39"/>
    <w:rsid w:val="002A167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2A167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2A167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2A16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A167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A1679"/>
  </w:style>
  <w:style w:type="paragraph" w:customStyle="1" w:styleId="Paragraph3">
    <w:name w:val="Paragraph3"/>
    <w:basedOn w:val="Normal"/>
    <w:rsid w:val="002A167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A167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2A1679"/>
    <w:pPr>
      <w:keepLines/>
      <w:spacing w:after="120"/>
    </w:pPr>
  </w:style>
  <w:style w:type="paragraph" w:styleId="BodyText">
    <w:name w:val="Body Text"/>
    <w:basedOn w:val="Normal"/>
    <w:semiHidden/>
    <w:rsid w:val="002A1679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2A1679"/>
    <w:pPr>
      <w:ind w:left="600"/>
    </w:pPr>
  </w:style>
  <w:style w:type="paragraph" w:styleId="TOC5">
    <w:name w:val="toc 5"/>
    <w:basedOn w:val="Normal"/>
    <w:next w:val="Normal"/>
    <w:semiHidden/>
    <w:rsid w:val="002A1679"/>
    <w:pPr>
      <w:ind w:left="800"/>
    </w:pPr>
  </w:style>
  <w:style w:type="paragraph" w:styleId="TOC6">
    <w:name w:val="toc 6"/>
    <w:basedOn w:val="Normal"/>
    <w:next w:val="Normal"/>
    <w:semiHidden/>
    <w:rsid w:val="002A1679"/>
    <w:pPr>
      <w:ind w:left="1000"/>
    </w:pPr>
  </w:style>
  <w:style w:type="paragraph" w:styleId="TOC7">
    <w:name w:val="toc 7"/>
    <w:basedOn w:val="Normal"/>
    <w:next w:val="Normal"/>
    <w:semiHidden/>
    <w:rsid w:val="002A1679"/>
    <w:pPr>
      <w:ind w:left="1200"/>
    </w:pPr>
  </w:style>
  <w:style w:type="paragraph" w:styleId="TOC8">
    <w:name w:val="toc 8"/>
    <w:basedOn w:val="Normal"/>
    <w:next w:val="Normal"/>
    <w:semiHidden/>
    <w:rsid w:val="002A1679"/>
    <w:pPr>
      <w:ind w:left="1400"/>
    </w:pPr>
  </w:style>
  <w:style w:type="paragraph" w:styleId="TOC9">
    <w:name w:val="toc 9"/>
    <w:basedOn w:val="Normal"/>
    <w:next w:val="Normal"/>
    <w:semiHidden/>
    <w:rsid w:val="002A1679"/>
    <w:pPr>
      <w:ind w:left="1600"/>
    </w:pPr>
  </w:style>
  <w:style w:type="paragraph" w:customStyle="1" w:styleId="Bullet1">
    <w:name w:val="Bullet1"/>
    <w:basedOn w:val="Normal"/>
    <w:rsid w:val="002A1679"/>
    <w:pPr>
      <w:ind w:left="720" w:hanging="432"/>
    </w:pPr>
  </w:style>
  <w:style w:type="paragraph" w:customStyle="1" w:styleId="Bullet2">
    <w:name w:val="Bullet2"/>
    <w:basedOn w:val="Normal"/>
    <w:rsid w:val="002A1679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2A1679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2A1679"/>
    <w:rPr>
      <w:sz w:val="20"/>
      <w:vertAlign w:val="superscript"/>
    </w:rPr>
  </w:style>
  <w:style w:type="paragraph" w:styleId="FootnoteText">
    <w:name w:val="footnote text"/>
    <w:basedOn w:val="Normal"/>
    <w:semiHidden/>
    <w:rsid w:val="002A167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A167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A1679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2A1679"/>
    <w:rPr>
      <w:i/>
      <w:color w:val="0000FF"/>
    </w:rPr>
  </w:style>
  <w:style w:type="paragraph" w:styleId="BodyTextIndent">
    <w:name w:val="Body Text Indent"/>
    <w:basedOn w:val="Normal"/>
    <w:semiHidden/>
    <w:rsid w:val="002A167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A167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A1679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A1679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2A1679"/>
    <w:rPr>
      <w:color w:val="0000FF"/>
      <w:u w:val="single"/>
    </w:rPr>
  </w:style>
  <w:style w:type="paragraph" w:styleId="NormalWeb">
    <w:name w:val="Normal (Web)"/>
    <w:basedOn w:val="Normal"/>
    <w:semiHidden/>
    <w:rsid w:val="002A167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2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2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590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157C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2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2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59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ndar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5883F-5F65-41DC-B36E-9BC609F51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3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Slučajevi korištenja</vt:lpstr>
    </vt:vector>
  </TitlesOfParts>
  <Company>ETFIS2016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Slučajevi korištenja</dc:title>
  <dc:subject>GeRuDok</dc:subject>
  <dc:creator>Momcilo Amovic</dc:creator>
  <cp:lastModifiedBy>AMA</cp:lastModifiedBy>
  <cp:revision>5</cp:revision>
  <cp:lastPrinted>1601-01-01T00:00:00Z</cp:lastPrinted>
  <dcterms:created xsi:type="dcterms:W3CDTF">2016-11-18T20:38:00Z</dcterms:created>
  <dcterms:modified xsi:type="dcterms:W3CDTF">2016-11-23T22:46:00Z</dcterms:modified>
</cp:coreProperties>
</file>